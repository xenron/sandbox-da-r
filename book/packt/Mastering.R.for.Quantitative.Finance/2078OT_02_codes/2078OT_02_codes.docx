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6D" w:rsidRDefault="00F44D9D">
      <w:pPr>
        <w:pStyle w:val="ChapterNumberPACKT"/>
      </w:pPr>
      <w:bookmarkStart w:id="0" w:name="_GoBack"/>
      <w:bookmarkEnd w:id="0"/>
      <w:r>
        <w:t>2</w:t>
      </w:r>
    </w:p>
    <w:p w:rsidR="00DB5A6D" w:rsidRDefault="00F44D9D">
      <w:pPr>
        <w:pStyle w:val="ChapterTitlePACKT"/>
      </w:pPr>
      <w:r>
        <w:t>Factor Models</w:t>
      </w:r>
    </w:p>
    <w:p w:rsidR="00DB5A6D" w:rsidRDefault="00F44D9D">
      <w:pPr>
        <w:pStyle w:val="Heading2"/>
        <w:numPr>
          <w:ilvl w:val="1"/>
          <w:numId w:val="1"/>
        </w:numPr>
      </w:pPr>
      <w:r>
        <w:t xml:space="preserve">Data </w:t>
      </w:r>
      <w:r w:rsidR="008334EE">
        <w:t>s</w:t>
      </w:r>
      <w:r>
        <w:t>election</w:t>
      </w:r>
    </w:p>
    <w:p w:rsidR="00D53620" w:rsidRDefault="00F44D9D">
      <w:pPr>
        <w:pStyle w:val="CommandLinePACKT"/>
      </w:pPr>
      <w:r>
        <w:rPr>
          <w:lang w:val="en-GB"/>
        </w:rPr>
        <w:t>library(quantmod)</w:t>
      </w:r>
    </w:p>
    <w:p w:rsidR="00D53620" w:rsidRDefault="00F44D9D">
      <w:pPr>
        <w:pStyle w:val="CommandLineEndPACKT"/>
      </w:pPr>
      <w:r>
        <w:rPr>
          <w:lang w:val="en-GB"/>
        </w:rPr>
        <w:t>stocks &lt;- stockSymbols()</w:t>
      </w:r>
    </w:p>
    <w:p w:rsidR="00DB5A6D" w:rsidRDefault="00F44D9D" w:rsidP="00733240">
      <w:pPr>
        <w:pStyle w:val="CommandLinePACKT"/>
      </w:pPr>
      <w:r>
        <w:rPr>
          <w:lang w:val="en-GB"/>
        </w:rPr>
        <w:t>str(stocks)</w:t>
      </w:r>
    </w:p>
    <w:p w:rsidR="00DB5A6D" w:rsidRDefault="00F44D9D" w:rsidP="00255B33">
      <w:pPr>
        <w:pStyle w:val="CommandLinePACKT"/>
      </w:pPr>
      <w:r>
        <w:rPr>
          <w:lang w:val="en-GB"/>
        </w:rPr>
        <w:t>stocks[1:5, c(1, 3:4, ncol(stocks)</w:t>
      </w:r>
      <w:r w:rsidR="00BB2252">
        <w:rPr>
          <w:lang w:val="en-GB"/>
        </w:rPr>
        <w:t>)</w:t>
      </w:r>
      <w:r>
        <w:rPr>
          <w:lang w:val="en-GB"/>
        </w:rPr>
        <w:t>]</w:t>
      </w:r>
    </w:p>
    <w:p w:rsidR="00DB5A6D" w:rsidRDefault="00F44D9D">
      <w:pPr>
        <w:pStyle w:val="CommandLinePACKT"/>
      </w:pPr>
      <w:r>
        <w:rPr>
          <w:lang w:val="en-GB"/>
        </w:rPr>
        <w:t>library(Quandl)</w:t>
      </w:r>
    </w:p>
    <w:p w:rsidR="00DB5A6D" w:rsidRPr="00FF0CF2" w:rsidRDefault="00D032EE" w:rsidP="00FF0CF2">
      <w:pPr>
        <w:pStyle w:val="CommandLinePACKT"/>
      </w:pPr>
      <w:r w:rsidRPr="00D032EE">
        <w:t>LIBOR &lt;- Quandl('FED/RILSPDEPM01_N_B',</w:t>
      </w:r>
    </w:p>
    <w:p w:rsidR="00DB5A6D" w:rsidRPr="00FF0CF2" w:rsidRDefault="00D032EE" w:rsidP="00FF0CF2">
      <w:pPr>
        <w:pStyle w:val="CommandLinePACKT"/>
      </w:pPr>
      <w:r w:rsidRPr="00D032EE">
        <w:t>start_date = '2010-06-01', end_date = '2014-06-01')</w:t>
      </w:r>
    </w:p>
    <w:p w:rsidR="00DB5A6D" w:rsidRPr="002F4EB6" w:rsidRDefault="00F44D9D" w:rsidP="002F4EB6">
      <w:pPr>
        <w:pStyle w:val="CommandLinePACKT"/>
      </w:pPr>
      <w:r w:rsidRPr="002F4EB6">
        <w:t>d &lt;- read.table(</w:t>
      </w:r>
      <w:r w:rsidR="00E041ED" w:rsidRPr="002F4EB6">
        <w:t>"</w:t>
      </w:r>
      <w:r w:rsidRPr="002F4EB6">
        <w:t>data.csv</w:t>
      </w:r>
      <w:r w:rsidR="00E041ED" w:rsidRPr="002F4EB6">
        <w:t>"</w:t>
      </w:r>
      <w:r w:rsidRPr="002F4EB6">
        <w:t xml:space="preserve">, header = TRUE, sep = </w:t>
      </w:r>
      <w:r w:rsidR="00E041ED" w:rsidRPr="002F4EB6">
        <w:t>"</w:t>
      </w:r>
      <w:r w:rsidRPr="002F4EB6">
        <w:t>;</w:t>
      </w:r>
      <w:r w:rsidR="00E041ED" w:rsidRPr="002F4EB6">
        <w:t>"</w:t>
      </w:r>
      <w:r w:rsidRPr="002F4EB6">
        <w:t>)</w:t>
      </w:r>
    </w:p>
    <w:p w:rsidR="00DB5A6D" w:rsidRPr="002F4EB6" w:rsidRDefault="00F44D9D" w:rsidP="002F4EB6">
      <w:pPr>
        <w:pStyle w:val="CommandLinePACKT"/>
      </w:pPr>
      <w:r w:rsidRPr="002F4EB6">
        <w:t>d[1:7, c(1:5, (ncol(d) - 6):ncol(d))]</w:t>
      </w:r>
    </w:p>
    <w:p w:rsidR="00DB5A6D" w:rsidRPr="00A77D7D" w:rsidRDefault="00D032EE" w:rsidP="00A77D7D">
      <w:pPr>
        <w:pStyle w:val="CommandLinePACKT"/>
      </w:pPr>
      <w:r w:rsidRPr="00D032EE">
        <w:t>d &lt;- d[, colSums(is.na(d)) == 0]</w:t>
      </w:r>
    </w:p>
    <w:p w:rsidR="00D53620" w:rsidRDefault="00F44D9D">
      <w:pPr>
        <w:pStyle w:val="CommandLineEndPACKT"/>
      </w:pPr>
      <w:r>
        <w:rPr>
          <w:lang w:val="en-GB"/>
        </w:rPr>
        <w:t xml:space="preserve">d &lt;- d[, </w:t>
      </w:r>
      <w:r w:rsidR="003A7ACF" w:rsidRPr="003A7ACF">
        <w:rPr>
          <w:lang w:val="en-GB"/>
        </w:rPr>
        <w:t>c(T,</w:t>
      </w:r>
      <w:r>
        <w:rPr>
          <w:lang w:val="en-GB"/>
        </w:rPr>
        <w:t xml:space="preserve"> colMins(d[, 2:ncol(d)]) &gt; 0)]</w:t>
      </w:r>
    </w:p>
    <w:p w:rsidR="00DB5A6D" w:rsidRDefault="00F44D9D">
      <w:pPr>
        <w:pStyle w:val="Heading2"/>
        <w:numPr>
          <w:ilvl w:val="1"/>
          <w:numId w:val="1"/>
        </w:numPr>
      </w:pPr>
      <w:r>
        <w:t xml:space="preserve">Estimation of APT with </w:t>
      </w:r>
      <w:r w:rsidR="005453C5">
        <w:t>p</w:t>
      </w:r>
      <w:r>
        <w:t xml:space="preserve">rincipal </w:t>
      </w:r>
      <w:r w:rsidR="00DF3597">
        <w:t>c</w:t>
      </w:r>
      <w:r>
        <w:t xml:space="preserve">omponent </w:t>
      </w:r>
      <w:r w:rsidR="00DF3597">
        <w:t>a</w:t>
      </w:r>
      <w:r>
        <w:t>nalysis</w:t>
      </w:r>
    </w:p>
    <w:p w:rsidR="00D53620" w:rsidRDefault="00F44D9D">
      <w:pPr>
        <w:pStyle w:val="CommandLinePACKT"/>
      </w:pPr>
      <w:r>
        <w:rPr>
          <w:lang w:val="en-GB"/>
        </w:rPr>
        <w:t>p &lt;- d[, 3:ncol(d)]</w:t>
      </w:r>
    </w:p>
    <w:p w:rsidR="00D53620" w:rsidRDefault="00F44D9D">
      <w:pPr>
        <w:pStyle w:val="CommandLineEndPACKT"/>
      </w:pPr>
      <w:r>
        <w:rPr>
          <w:lang w:val="en-GB"/>
        </w:rPr>
        <w:t>r &lt;- log(p[2:nrow(p), ] / p[1:(nrow(p) - 1), ])</w:t>
      </w:r>
    </w:p>
    <w:p w:rsidR="00D53620" w:rsidRDefault="00F44D9D">
      <w:pPr>
        <w:pStyle w:val="CommandLineEndPACKT"/>
      </w:pPr>
      <w:r>
        <w:rPr>
          <w:lang w:val="en-GB"/>
        </w:rPr>
        <w:t>r &lt;- r[, runif(nrow(r)) &lt; 0.1]</w:t>
      </w:r>
    </w:p>
    <w:p w:rsidR="00D53620" w:rsidRDefault="00F44D9D">
      <w:pPr>
        <w:pStyle w:val="CommandLineEndPACKT"/>
      </w:pPr>
      <w:r>
        <w:rPr>
          <w:lang w:val="en-GB"/>
        </w:rPr>
        <w:t>pca &lt;- princomp(r)</w:t>
      </w:r>
    </w:p>
    <w:p w:rsidR="00D53620" w:rsidRDefault="00F44D9D">
      <w:pPr>
        <w:pStyle w:val="CommandLineEndPACKT"/>
      </w:pPr>
      <w:r>
        <w:rPr>
          <w:lang w:val="en-GB"/>
        </w:rPr>
        <w:t>plot(pca$sdev)</w:t>
      </w:r>
    </w:p>
    <w:p w:rsidR="00D53620" w:rsidRDefault="00F44D9D">
      <w:pPr>
        <w:pStyle w:val="CommandLineEndPACKT"/>
      </w:pPr>
      <w:r>
        <w:t>factanal(r, 5)</w:t>
      </w:r>
    </w:p>
    <w:p w:rsidR="00DB5A6D" w:rsidRDefault="00F44D9D">
      <w:pPr>
        <w:pStyle w:val="Heading2"/>
        <w:numPr>
          <w:ilvl w:val="1"/>
          <w:numId w:val="1"/>
        </w:numPr>
      </w:pPr>
      <w:r>
        <w:t>Estimation of the Fama-French model</w:t>
      </w:r>
    </w:p>
    <w:p w:rsidR="00D53620" w:rsidRDefault="00F44D9D">
      <w:pPr>
        <w:pStyle w:val="CommandLinePACKT"/>
      </w:pPr>
      <w:r>
        <w:rPr>
          <w:sz w:val="20"/>
          <w:szCs w:val="20"/>
        </w:rPr>
        <w:t>d2 &lt;- d[, 2:ncol(d)]</w:t>
      </w:r>
      <w:r>
        <w:t xml:space="preserve">   </w:t>
      </w:r>
    </w:p>
    <w:p w:rsidR="00D53620" w:rsidRDefault="00F44D9D">
      <w:pPr>
        <w:pStyle w:val="CommandLineEndPACKT"/>
      </w:pPr>
      <w:r>
        <w:rPr>
          <w:sz w:val="20"/>
        </w:rPr>
        <w:t>d2 &lt;- log(tail(d1, -1)/head(d1, -1))</w:t>
      </w:r>
      <w:r>
        <w:t xml:space="preserve">  </w:t>
      </w:r>
    </w:p>
    <w:p w:rsidR="00D53620" w:rsidRDefault="00F44D9D">
      <w:pPr>
        <w:pStyle w:val="CommandLinePACKT"/>
      </w:pPr>
      <w:r>
        <w:rPr>
          <w:sz w:val="20"/>
          <w:szCs w:val="20"/>
          <w:lang w:val="de-DE"/>
        </w:rPr>
        <w:t>d &lt;- cbind(d[2:nrow(d), 1], d2)</w:t>
      </w:r>
      <w:r>
        <w:rPr>
          <w:lang w:val="de-DE"/>
        </w:rPr>
        <w:t xml:space="preserve">   </w:t>
      </w:r>
    </w:p>
    <w:p w:rsidR="00D53620" w:rsidRDefault="00F44D9D">
      <w:pPr>
        <w:pStyle w:val="CommandLineEndPACKT"/>
      </w:pPr>
      <w:r>
        <w:rPr>
          <w:sz w:val="20"/>
        </w:rPr>
        <w:t>d &lt;- merge(LIBOR, d, by = 1)</w:t>
      </w:r>
      <w:r>
        <w:t xml:space="preserve"> </w:t>
      </w:r>
    </w:p>
    <w:p w:rsidR="00D53620" w:rsidRDefault="00F44D9D">
      <w:pPr>
        <w:pStyle w:val="CommandLinePACKT"/>
      </w:pPr>
      <w:r>
        <w:t>print(d[1:5, 1:5])]</w:t>
      </w:r>
    </w:p>
    <w:p w:rsidR="00D53620" w:rsidRDefault="00F44D9D">
      <w:pPr>
        <w:pStyle w:val="CommandLineEndPACKT"/>
      </w:pPr>
      <w:r>
        <w:t>d$LIBOR &lt;- d$LIBOR / 36000</w:t>
      </w:r>
    </w:p>
    <w:p w:rsidR="00D53620" w:rsidRDefault="003774CB">
      <w:pPr>
        <w:pStyle w:val="CommandLinePACKT"/>
      </w:pPr>
      <w:r w:rsidRPr="00D26749">
        <w:lastRenderedPageBreak/>
        <w:t>d[1:5,</w:t>
      </w:r>
      <w:r w:rsidR="00F44D9D">
        <w:t xml:space="preserve"> c(1,(ncol(d) - 3):ncol(d))]</w:t>
      </w:r>
    </w:p>
    <w:p w:rsidR="00D53620" w:rsidRDefault="00F44D9D">
      <w:pPr>
        <w:pStyle w:val="CommandLineEndPACKT"/>
      </w:pPr>
      <w:r>
        <w:t>&gt; stocks = stocks[stocks$Symbol %in% colnames(d),]</w:t>
      </w:r>
    </w:p>
    <w:p w:rsidR="00D53620" w:rsidRDefault="00F44D9D">
      <w:pPr>
        <w:pStyle w:val="CommandLinePACKT"/>
      </w:pPr>
      <w:r>
        <w:t>stocks$BookToMarketRatio &lt;-</w:t>
      </w:r>
    </w:p>
    <w:p w:rsidR="00D53620" w:rsidRDefault="00F44D9D">
      <w:pPr>
        <w:pStyle w:val="CommandLinePACKT"/>
      </w:pPr>
      <w:r>
        <w:t xml:space="preserve">  stocks$BookValuePerShare / stocks$LastSale</w:t>
      </w:r>
    </w:p>
    <w:p w:rsidR="00D53620" w:rsidRDefault="00F44D9D">
      <w:pPr>
        <w:pStyle w:val="CommandLinePACKT"/>
      </w:pPr>
      <w:r>
        <w:t>str(stocks)</w:t>
      </w:r>
    </w:p>
    <w:p w:rsidR="00D53620" w:rsidRDefault="00F44D9D">
      <w:pPr>
        <w:pStyle w:val="CommandLinePACKT"/>
      </w:pPr>
      <w:r>
        <w:t>avg_size &lt;- mean(stocks$MarketCap)</w:t>
      </w:r>
    </w:p>
    <w:p w:rsidR="00D53620" w:rsidRDefault="00F44D9D">
      <w:pPr>
        <w:pStyle w:val="CommandLinePACKT"/>
      </w:pPr>
      <w:r>
        <w:t>BIG   &lt;- as.character(stocks$Symbol[stocks$MarketCap &gt; avg_size])</w:t>
      </w:r>
    </w:p>
    <w:p w:rsidR="00D53620" w:rsidRDefault="00F44D9D">
      <w:pPr>
        <w:pStyle w:val="CommandLineEndPACKT"/>
      </w:pPr>
      <w:r>
        <w:t>SMALL &lt;- as.character(stocks[stocks$MarketCap &lt; avg_size,1])</w:t>
      </w:r>
    </w:p>
    <w:p w:rsidR="00D53620" w:rsidRDefault="00F44D9D">
      <w:pPr>
        <w:pStyle w:val="CommandLinePACKT"/>
      </w:pPr>
      <w:r>
        <w:t>d$SMB &lt;- rowMeans(d[,colnames(d) %in% SMALL]) –</w:t>
      </w:r>
    </w:p>
    <w:p w:rsidR="00D53620" w:rsidRDefault="00F44D9D">
      <w:pPr>
        <w:pStyle w:val="CommandLineEndPACKT"/>
      </w:pPr>
      <w:r>
        <w:t xml:space="preserve">  rowMeans(d[,colnames(d) %in% BIG])</w:t>
      </w:r>
    </w:p>
    <w:p w:rsidR="00D53620" w:rsidRDefault="00F44D9D">
      <w:pPr>
        <w:pStyle w:val="CommandLinePACKT"/>
      </w:pPr>
      <w:r>
        <w:t>avg_btm &lt;- mean(stocks$BookToMarketRatio)</w:t>
      </w:r>
    </w:p>
    <w:p w:rsidR="00D53620" w:rsidRDefault="00F44D9D">
      <w:pPr>
        <w:pStyle w:val="CommandLinePACKT"/>
      </w:pPr>
      <w:r>
        <w:t>HIGH &lt;- as.character(</w:t>
      </w:r>
    </w:p>
    <w:p w:rsidR="00D53620" w:rsidRDefault="00F44D9D">
      <w:pPr>
        <w:pStyle w:val="CommandLinePACKT"/>
      </w:pPr>
      <w:r>
        <w:t xml:space="preserve">  </w:t>
      </w:r>
      <w:r w:rsidR="00866F36" w:rsidRPr="00502E51">
        <w:t>stocks[stocks$BookToMarketRatio</w:t>
      </w:r>
      <w:r>
        <w:t xml:space="preserve"> &gt; avg_btm, 1])</w:t>
      </w:r>
    </w:p>
    <w:p w:rsidR="00D53620" w:rsidRDefault="00F44D9D">
      <w:pPr>
        <w:pStyle w:val="CommandLinePACKT"/>
      </w:pPr>
      <w:r>
        <w:t>LOW &lt;- as.character(</w:t>
      </w:r>
    </w:p>
    <w:p w:rsidR="00D53620" w:rsidRDefault="0003710F">
      <w:pPr>
        <w:pStyle w:val="CommandLinePACKT"/>
      </w:pPr>
      <w:r>
        <w:t xml:space="preserve">  </w:t>
      </w:r>
      <w:r w:rsidR="00866F36" w:rsidRPr="00502E51">
        <w:t>stocks[stocks$BookToMarketRatio</w:t>
      </w:r>
      <w:r w:rsidR="00F44D9D">
        <w:t xml:space="preserve"> &lt; avg_btm, 1])</w:t>
      </w:r>
    </w:p>
    <w:p w:rsidR="00D53620" w:rsidRDefault="00F44D9D">
      <w:pPr>
        <w:pStyle w:val="CommandLinePACKT"/>
      </w:pPr>
      <w:r>
        <w:t xml:space="preserve">d$HML &lt;- rowMeans(d[, colnames(d) %in% HIGH]) –   </w:t>
      </w:r>
    </w:p>
    <w:p w:rsidR="00D53620" w:rsidRDefault="00F44D9D">
      <w:pPr>
        <w:pStyle w:val="CommandLineEndPACKT"/>
      </w:pPr>
      <w:r>
        <w:t xml:space="preserve">  rowMeans(d[, colnames(d) %in% LOW])</w:t>
      </w:r>
    </w:p>
    <w:p w:rsidR="00D53620" w:rsidRDefault="00F44D9D">
      <w:pPr>
        <w:pStyle w:val="CommandLineEndPACKT"/>
      </w:pPr>
      <w:r>
        <w:t>d$Market &lt;- d$SP500 - d$LIBOR</w:t>
      </w:r>
    </w:p>
    <w:p w:rsidR="00D53620" w:rsidRDefault="00F44D9D">
      <w:pPr>
        <w:pStyle w:val="CommandLinePACKT"/>
      </w:pPr>
      <w:r>
        <w:t>d$C   &lt;- d$C - d$LIBOR</w:t>
      </w:r>
    </w:p>
    <w:p w:rsidR="00D53620" w:rsidRDefault="00F44D9D">
      <w:pPr>
        <w:pStyle w:val="CommandLineEndPACKT"/>
      </w:pPr>
      <w:r>
        <w:t xml:space="preserve">model &lt;- glm( formula = </w:t>
      </w:r>
      <w:r w:rsidR="00E041ED">
        <w:t>"</w:t>
      </w:r>
      <w:r>
        <w:t>C ~ Market + SMB + HML</w:t>
      </w:r>
      <w:r w:rsidR="00E041ED">
        <w:t>"</w:t>
      </w:r>
      <w:r>
        <w:t xml:space="preserve"> , data = d)</w:t>
      </w:r>
    </w:p>
    <w:p w:rsidR="00D53620" w:rsidRDefault="00F44D9D">
      <w:pPr>
        <w:pStyle w:val="CommandLinePACKT"/>
      </w:pPr>
      <w:r>
        <w:t>estimation &lt;- model$coefficients[1]+</w:t>
      </w:r>
    </w:p>
    <w:p w:rsidR="00D53620" w:rsidRDefault="00F44D9D">
      <w:pPr>
        <w:pStyle w:val="CommandLinePACKT"/>
      </w:pPr>
      <w:r>
        <w:t xml:space="preserve">  model$coefficients[2] * d$Market +</w:t>
      </w:r>
    </w:p>
    <w:p w:rsidR="00D53620" w:rsidRDefault="00F44D9D">
      <w:pPr>
        <w:pStyle w:val="CommandLinePACKT"/>
      </w:pPr>
      <w:r>
        <w:t xml:space="preserve">  model$coefficients[3]*d$SMB +</w:t>
      </w:r>
    </w:p>
    <w:p w:rsidR="00D53620" w:rsidRDefault="00F44D9D">
      <w:pPr>
        <w:pStyle w:val="CommandLinePACKT"/>
      </w:pPr>
      <w:r>
        <w:t xml:space="preserve">  model$coefficients[4]*d$HML</w:t>
      </w:r>
    </w:p>
    <w:p w:rsidR="00D53620" w:rsidRDefault="00F44D9D">
      <w:pPr>
        <w:pStyle w:val="CommandLinePACKT"/>
      </w:pPr>
      <w:r>
        <w:t xml:space="preserve">plot(estimation, d$C, xlab = </w:t>
      </w:r>
      <w:r w:rsidR="00E041ED">
        <w:t>"</w:t>
      </w:r>
      <w:r>
        <w:t>estimated risk-premium</w:t>
      </w:r>
      <w:r w:rsidR="00E041ED">
        <w:t>"</w:t>
      </w:r>
      <w:r>
        <w:t>,</w:t>
      </w:r>
    </w:p>
    <w:p w:rsidR="00D53620" w:rsidRDefault="00F44D9D">
      <w:pPr>
        <w:pStyle w:val="CommandLinePACKT"/>
      </w:pPr>
      <w:r>
        <w:t xml:space="preserve">  ylab = </w:t>
      </w:r>
      <w:r w:rsidR="00E041ED">
        <w:t>"</w:t>
      </w:r>
      <w:r>
        <w:t>observed riks premium</w:t>
      </w:r>
      <w:r w:rsidR="00E041ED">
        <w:t>"</w:t>
      </w:r>
      <w:r>
        <w:t>,</w:t>
      </w:r>
    </w:p>
    <w:p w:rsidR="00D53620" w:rsidRDefault="00F44D9D">
      <w:pPr>
        <w:pStyle w:val="CommandLinePACKT"/>
      </w:pPr>
      <w:r>
        <w:t xml:space="preserve">  main = </w:t>
      </w:r>
      <w:r w:rsidR="00E041ED">
        <w:t>"</w:t>
      </w:r>
      <w:r>
        <w:t>Fama-French model for Citigroup</w:t>
      </w:r>
      <w:r w:rsidR="00E041ED">
        <w:t>"</w:t>
      </w:r>
      <w:r>
        <w:t>)</w:t>
      </w:r>
    </w:p>
    <w:p w:rsidR="00D53620" w:rsidRDefault="00F44D9D">
      <w:pPr>
        <w:pStyle w:val="CommandLineEndPACKT"/>
      </w:pPr>
      <w:r>
        <w:t xml:space="preserve">lines(c(-1, 1), c(-1, 1), col = </w:t>
      </w:r>
      <w:r w:rsidR="00E041ED">
        <w:t>"</w:t>
      </w:r>
      <w:r>
        <w:t>red</w:t>
      </w:r>
      <w:r w:rsidR="00E041ED">
        <w:t>"</w:t>
      </w:r>
      <w:r>
        <w:t>)</w:t>
      </w:r>
    </w:p>
    <w:p w:rsidR="00D53620" w:rsidRDefault="00F44D9D">
      <w:pPr>
        <w:pStyle w:val="CommandLinePACKT"/>
      </w:pPr>
      <w:r>
        <w:t>d$EXEL &lt;- d$EXEL – d$LIBOR</w:t>
      </w:r>
    </w:p>
    <w:p w:rsidR="00D53620" w:rsidRDefault="00F44D9D">
      <w:pPr>
        <w:pStyle w:val="CommandLinePACKT"/>
      </w:pPr>
      <w:r>
        <w:t xml:space="preserve">model2 &lt;- glm( formula = </w:t>
      </w:r>
      <w:r w:rsidR="00E041ED">
        <w:t>"</w:t>
      </w:r>
      <w:r>
        <w:t>EXEL~Market+SMB+HML</w:t>
      </w:r>
      <w:r w:rsidR="00E041ED">
        <w:t>"</w:t>
      </w:r>
      <w:r>
        <w:t xml:space="preserve"> , data = d)</w:t>
      </w:r>
    </w:p>
    <w:p w:rsidR="00D53620" w:rsidRDefault="00F44D9D">
      <w:pPr>
        <w:pStyle w:val="CommandLinePACKT"/>
      </w:pPr>
      <w:r>
        <w:t>summary(model2)</w:t>
      </w:r>
    </w:p>
    <w:p w:rsidR="00D53620" w:rsidRDefault="00F44D9D">
      <w:pPr>
        <w:pStyle w:val="CommandLinePACKT"/>
      </w:pPr>
      <w:r>
        <w:t>estimation2 &lt;- model2$coefficients[1] +</w:t>
      </w:r>
    </w:p>
    <w:p w:rsidR="00D53620" w:rsidRDefault="00F44D9D">
      <w:pPr>
        <w:pStyle w:val="CommandLinePACKT"/>
      </w:pPr>
      <w:r>
        <w:t xml:space="preserve">  model2$coefficients[2] * d$Market +</w:t>
      </w:r>
    </w:p>
    <w:p w:rsidR="00D53620" w:rsidRDefault="00F44D9D">
      <w:pPr>
        <w:pStyle w:val="CommandLinePACKT"/>
      </w:pPr>
      <w:r>
        <w:t xml:space="preserve">  model2$coefficients[3] * d$SMB + model2$coefficients[4] * d$HML</w:t>
      </w:r>
    </w:p>
    <w:p w:rsidR="00D53620" w:rsidRDefault="00F44D9D">
      <w:pPr>
        <w:pStyle w:val="CommandLinePACKT"/>
      </w:pPr>
      <w:r>
        <w:t xml:space="preserve">plot(estimation2, d$EXEL, xlab = </w:t>
      </w:r>
      <w:r w:rsidR="00E041ED">
        <w:t>"</w:t>
      </w:r>
      <w:r>
        <w:t>estimated risk-premium</w:t>
      </w:r>
      <w:r w:rsidR="00E041ED">
        <w:t>"</w:t>
      </w:r>
      <w:r>
        <w:t>,</w:t>
      </w:r>
    </w:p>
    <w:p w:rsidR="00D53620" w:rsidRDefault="00F44D9D">
      <w:pPr>
        <w:pStyle w:val="CommandLinePACKT"/>
      </w:pPr>
      <w:r>
        <w:t xml:space="preserve">  ylab = </w:t>
      </w:r>
      <w:r w:rsidR="00E041ED">
        <w:t>"</w:t>
      </w:r>
      <w:r>
        <w:t>observed riks premium</w:t>
      </w:r>
      <w:r w:rsidR="00E041ED">
        <w:t>"</w:t>
      </w:r>
      <w:r>
        <w:t>,</w:t>
      </w:r>
    </w:p>
    <w:p w:rsidR="00D53620" w:rsidRDefault="00F44D9D">
      <w:pPr>
        <w:pStyle w:val="CommandLinePACKT"/>
      </w:pPr>
      <w:r>
        <w:t xml:space="preserve">  main = </w:t>
      </w:r>
      <w:r w:rsidR="00E041ED">
        <w:t>"</w:t>
      </w:r>
      <w:r>
        <w:t>Fama-French model for EXEL</w:t>
      </w:r>
      <w:r w:rsidR="00E041ED">
        <w:t>"</w:t>
      </w:r>
      <w:r>
        <w:t>)</w:t>
      </w:r>
    </w:p>
    <w:p w:rsidR="00D53620" w:rsidRDefault="00F44D9D">
      <w:pPr>
        <w:pStyle w:val="CommandLineEndPACKT"/>
      </w:pPr>
      <w:r>
        <w:t xml:space="preserve">lines(c(-1, 1), c(-1, 1), col = </w:t>
      </w:r>
      <w:r w:rsidR="00E041ED">
        <w:t>"</w:t>
      </w:r>
      <w:r>
        <w:t>red</w:t>
      </w:r>
      <w:r w:rsidR="00E041ED">
        <w:t>"</w:t>
      </w:r>
      <w:r>
        <w:t>)</w:t>
      </w:r>
    </w:p>
    <w:sectPr w:rsidR="00D53620" w:rsidSect="00E041ED">
      <w:footerReference w:type="default" r:id="rId8"/>
      <w:pgSz w:w="12240" w:h="15840"/>
      <w:pgMar w:top="2347" w:right="2160" w:bottom="2707" w:left="2160" w:header="1973" w:footer="2347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952" w:rsidRDefault="007A1952" w:rsidP="00DB5A6D">
      <w:pPr>
        <w:spacing w:before="0" w:after="0"/>
      </w:pPr>
      <w:r>
        <w:separator/>
      </w:r>
    </w:p>
  </w:endnote>
  <w:endnote w:type="continuationSeparator" w:id="1">
    <w:p w:rsidR="007A1952" w:rsidRDefault="007A1952" w:rsidP="00DB5A6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8CE" w:rsidRDefault="002F58CE"/>
  <w:p w:rsidR="002F58CE" w:rsidRDefault="002F58C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952" w:rsidRDefault="007A1952" w:rsidP="00DB5A6D">
      <w:pPr>
        <w:spacing w:before="0" w:after="0"/>
      </w:pPr>
      <w:r>
        <w:separator/>
      </w:r>
    </w:p>
  </w:footnote>
  <w:footnote w:type="continuationSeparator" w:id="1">
    <w:p w:rsidR="007A1952" w:rsidRDefault="007A1952" w:rsidP="00DB5A6D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67CE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90E46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47E50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FA4AF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66C7A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9CAD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CBE97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6046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524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30BB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22095"/>
    <w:multiLevelType w:val="multilevel"/>
    <w:tmpl w:val="3C64444E"/>
    <w:lvl w:ilvl="0">
      <w:start w:val="1"/>
      <w:numFmt w:val="decimal"/>
      <w:pStyle w:val="NumberedBulletPACKT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0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3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767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97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87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917" w:firstLine="0"/>
      </w:pPr>
      <w:rPr>
        <w:rFonts w:hint="default"/>
      </w:rPr>
    </w:lvl>
  </w:abstractNum>
  <w:abstractNum w:abstractNumId="11">
    <w:nsid w:val="11395964"/>
    <w:multiLevelType w:val="multilevel"/>
    <w:tmpl w:val="441C3358"/>
    <w:numStyleLink w:val="RomanNumberedBullet"/>
  </w:abstractNum>
  <w:abstractNum w:abstractNumId="12">
    <w:nsid w:val="18C74BFE"/>
    <w:multiLevelType w:val="multilevel"/>
    <w:tmpl w:val="D91A43F4"/>
    <w:styleLink w:val="NumberedBulletWithinBullet"/>
    <w:lvl w:ilvl="0">
      <w:start w:val="1"/>
      <w:numFmt w:val="decimal"/>
      <w:pStyle w:val="NumberedBulletWithin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>
    <w:nsid w:val="29CE7DD6"/>
    <w:multiLevelType w:val="multilevel"/>
    <w:tmpl w:val="849A7B60"/>
    <w:lvl w:ilvl="0">
      <w:start w:val="1"/>
      <w:numFmt w:val="decimal"/>
      <w:lvlText w:val="%1."/>
      <w:lvlJc w:val="left"/>
      <w:pPr>
        <w:ind w:left="1080" w:hanging="360"/>
      </w:pPr>
      <w:rPr>
        <w:b w:val="0"/>
        <w:i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990272"/>
    <w:multiLevelType w:val="hybridMultilevel"/>
    <w:tmpl w:val="1C3801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2C03EA4"/>
    <w:multiLevelType w:val="multilevel"/>
    <w:tmpl w:val="441C3358"/>
    <w:styleLink w:val="RomanNumberedBullet"/>
    <w:lvl w:ilvl="0">
      <w:start w:val="1"/>
      <w:numFmt w:val="lowerRoman"/>
      <w:pStyle w:val="RomanNumberedBulletPACKT"/>
      <w:lvlText w:val="%1."/>
      <w:lvlJc w:val="right"/>
      <w:pPr>
        <w:ind w:left="130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>
    <w:nsid w:val="34B01141"/>
    <w:multiLevelType w:val="multilevel"/>
    <w:tmpl w:val="D91A43F4"/>
    <w:numStyleLink w:val="NumberedBulletWithinBullet"/>
  </w:abstractNum>
  <w:abstractNum w:abstractNumId="18">
    <w:nsid w:val="4B096E40"/>
    <w:multiLevelType w:val="multilevel"/>
    <w:tmpl w:val="365CCBF6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B0571F1"/>
    <w:multiLevelType w:val="multilevel"/>
    <w:tmpl w:val="526EC2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6DE83A34"/>
    <w:multiLevelType w:val="multilevel"/>
    <w:tmpl w:val="D1C639FE"/>
    <w:styleLink w:val="AlphabeticalBullet"/>
    <w:lvl w:ilvl="0">
      <w:start w:val="1"/>
      <w:numFmt w:val="lowerLetter"/>
      <w:pStyle w:val="Alphabetical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1">
    <w:nsid w:val="75AA5B5C"/>
    <w:multiLevelType w:val="hybridMultilevel"/>
    <w:tmpl w:val="D4AA20F4"/>
    <w:lvl w:ilvl="0" w:tplc="92A0A48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15"/>
  </w:num>
  <w:num w:numId="5">
    <w:abstractNumId w:val="21"/>
  </w:num>
  <w:num w:numId="6">
    <w:abstractNumId w:val="10"/>
  </w:num>
  <w:num w:numId="7">
    <w:abstractNumId w:val="10"/>
  </w:num>
  <w:num w:numId="8">
    <w:abstractNumId w:val="12"/>
  </w:num>
  <w:num w:numId="9">
    <w:abstractNumId w:val="1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</w:num>
  <w:num w:numId="18">
    <w:abstractNumId w:val="18"/>
  </w:num>
  <w:num w:numId="19">
    <w:abstractNumId w:val="20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1001"/>
  <w:stylePaneSortMethod w:val="0000"/>
  <w:defaultTabStop w:val="720"/>
  <w:hyphenationZone w:val="425"/>
  <w:evenAndOddHeaders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B5A6D"/>
    <w:rsid w:val="00003364"/>
    <w:rsid w:val="0000409D"/>
    <w:rsid w:val="000117A5"/>
    <w:rsid w:val="00013AE0"/>
    <w:rsid w:val="00015874"/>
    <w:rsid w:val="00020DD1"/>
    <w:rsid w:val="00023A23"/>
    <w:rsid w:val="00023D34"/>
    <w:rsid w:val="0002508A"/>
    <w:rsid w:val="0002530F"/>
    <w:rsid w:val="0002575D"/>
    <w:rsid w:val="00030610"/>
    <w:rsid w:val="00036529"/>
    <w:rsid w:val="0003710F"/>
    <w:rsid w:val="000417ED"/>
    <w:rsid w:val="0004483D"/>
    <w:rsid w:val="0005711C"/>
    <w:rsid w:val="000607A6"/>
    <w:rsid w:val="00062E01"/>
    <w:rsid w:val="00064A88"/>
    <w:rsid w:val="00066A66"/>
    <w:rsid w:val="00070990"/>
    <w:rsid w:val="00077943"/>
    <w:rsid w:val="00080793"/>
    <w:rsid w:val="000820EF"/>
    <w:rsid w:val="000834E3"/>
    <w:rsid w:val="000848C5"/>
    <w:rsid w:val="000856CE"/>
    <w:rsid w:val="00085996"/>
    <w:rsid w:val="00090EAC"/>
    <w:rsid w:val="00093C9A"/>
    <w:rsid w:val="000A066C"/>
    <w:rsid w:val="000A14C7"/>
    <w:rsid w:val="000A1A0D"/>
    <w:rsid w:val="000A4322"/>
    <w:rsid w:val="000A739C"/>
    <w:rsid w:val="000A7CE5"/>
    <w:rsid w:val="000B16F7"/>
    <w:rsid w:val="000B3EEB"/>
    <w:rsid w:val="000B4CA1"/>
    <w:rsid w:val="000C0CA1"/>
    <w:rsid w:val="000C2EFB"/>
    <w:rsid w:val="000C372A"/>
    <w:rsid w:val="000C3EE2"/>
    <w:rsid w:val="000C7882"/>
    <w:rsid w:val="000C7F41"/>
    <w:rsid w:val="000D06E9"/>
    <w:rsid w:val="000D254E"/>
    <w:rsid w:val="000D6C40"/>
    <w:rsid w:val="000D6E8C"/>
    <w:rsid w:val="000E0568"/>
    <w:rsid w:val="000E4C24"/>
    <w:rsid w:val="000F2B14"/>
    <w:rsid w:val="00105542"/>
    <w:rsid w:val="00107FB6"/>
    <w:rsid w:val="0011395C"/>
    <w:rsid w:val="00115F5A"/>
    <w:rsid w:val="00117C56"/>
    <w:rsid w:val="00124835"/>
    <w:rsid w:val="001250A1"/>
    <w:rsid w:val="0013053B"/>
    <w:rsid w:val="00132261"/>
    <w:rsid w:val="001323BB"/>
    <w:rsid w:val="0014728F"/>
    <w:rsid w:val="00147394"/>
    <w:rsid w:val="0015473E"/>
    <w:rsid w:val="00155379"/>
    <w:rsid w:val="00160BA1"/>
    <w:rsid w:val="00163752"/>
    <w:rsid w:val="001667A1"/>
    <w:rsid w:val="001758A8"/>
    <w:rsid w:val="0018447D"/>
    <w:rsid w:val="0019022D"/>
    <w:rsid w:val="0019059D"/>
    <w:rsid w:val="0019173C"/>
    <w:rsid w:val="00193D32"/>
    <w:rsid w:val="00195D2A"/>
    <w:rsid w:val="001A0AE4"/>
    <w:rsid w:val="001B164E"/>
    <w:rsid w:val="001B60C2"/>
    <w:rsid w:val="001C60ED"/>
    <w:rsid w:val="001D3403"/>
    <w:rsid w:val="001D384A"/>
    <w:rsid w:val="001D585D"/>
    <w:rsid w:val="001D6B9F"/>
    <w:rsid w:val="001E1AE4"/>
    <w:rsid w:val="001E55A3"/>
    <w:rsid w:val="001E59CC"/>
    <w:rsid w:val="001E7663"/>
    <w:rsid w:val="001F7017"/>
    <w:rsid w:val="00200029"/>
    <w:rsid w:val="00203147"/>
    <w:rsid w:val="00206D0C"/>
    <w:rsid w:val="0021073F"/>
    <w:rsid w:val="002131C2"/>
    <w:rsid w:val="0021436E"/>
    <w:rsid w:val="002240D6"/>
    <w:rsid w:val="00226E49"/>
    <w:rsid w:val="00227E0A"/>
    <w:rsid w:val="00232A26"/>
    <w:rsid w:val="0024158F"/>
    <w:rsid w:val="00241AD7"/>
    <w:rsid w:val="00243CCE"/>
    <w:rsid w:val="00244FC4"/>
    <w:rsid w:val="002472DD"/>
    <w:rsid w:val="002529CE"/>
    <w:rsid w:val="00252B4D"/>
    <w:rsid w:val="002532DD"/>
    <w:rsid w:val="00253FF5"/>
    <w:rsid w:val="00255B33"/>
    <w:rsid w:val="002627EE"/>
    <w:rsid w:val="002813F6"/>
    <w:rsid w:val="00281E14"/>
    <w:rsid w:val="00286B22"/>
    <w:rsid w:val="00292670"/>
    <w:rsid w:val="002A2D56"/>
    <w:rsid w:val="002A3A69"/>
    <w:rsid w:val="002A4EA2"/>
    <w:rsid w:val="002A7D57"/>
    <w:rsid w:val="002B607E"/>
    <w:rsid w:val="002C3B67"/>
    <w:rsid w:val="002C4E02"/>
    <w:rsid w:val="002C63F4"/>
    <w:rsid w:val="002D1528"/>
    <w:rsid w:val="002D482E"/>
    <w:rsid w:val="002D4A9D"/>
    <w:rsid w:val="002D4EEC"/>
    <w:rsid w:val="002E0F50"/>
    <w:rsid w:val="002E578E"/>
    <w:rsid w:val="002F3D8D"/>
    <w:rsid w:val="002F4EB6"/>
    <w:rsid w:val="002F58CE"/>
    <w:rsid w:val="002F686C"/>
    <w:rsid w:val="002F6938"/>
    <w:rsid w:val="002F7A04"/>
    <w:rsid w:val="00301439"/>
    <w:rsid w:val="00301629"/>
    <w:rsid w:val="003017FE"/>
    <w:rsid w:val="00301B22"/>
    <w:rsid w:val="00302BBF"/>
    <w:rsid w:val="003036D6"/>
    <w:rsid w:val="00303BC6"/>
    <w:rsid w:val="00304811"/>
    <w:rsid w:val="00304B54"/>
    <w:rsid w:val="00312718"/>
    <w:rsid w:val="00320424"/>
    <w:rsid w:val="0032238C"/>
    <w:rsid w:val="0032244C"/>
    <w:rsid w:val="003260F1"/>
    <w:rsid w:val="00327F0A"/>
    <w:rsid w:val="0033109F"/>
    <w:rsid w:val="003318AC"/>
    <w:rsid w:val="00335633"/>
    <w:rsid w:val="00345159"/>
    <w:rsid w:val="00351C92"/>
    <w:rsid w:val="00354A06"/>
    <w:rsid w:val="0035542A"/>
    <w:rsid w:val="00370FC1"/>
    <w:rsid w:val="00372B13"/>
    <w:rsid w:val="003743E3"/>
    <w:rsid w:val="0037675C"/>
    <w:rsid w:val="003774CB"/>
    <w:rsid w:val="00380B6A"/>
    <w:rsid w:val="0038339C"/>
    <w:rsid w:val="0039199D"/>
    <w:rsid w:val="00392CD9"/>
    <w:rsid w:val="00394372"/>
    <w:rsid w:val="00396198"/>
    <w:rsid w:val="00396ABE"/>
    <w:rsid w:val="003A17FB"/>
    <w:rsid w:val="003A5CA4"/>
    <w:rsid w:val="003A71EF"/>
    <w:rsid w:val="003A7ACF"/>
    <w:rsid w:val="003B057D"/>
    <w:rsid w:val="003B1D78"/>
    <w:rsid w:val="003C45B8"/>
    <w:rsid w:val="003C6171"/>
    <w:rsid w:val="003D519D"/>
    <w:rsid w:val="003E286D"/>
    <w:rsid w:val="003E5986"/>
    <w:rsid w:val="003F0C32"/>
    <w:rsid w:val="003F5A3D"/>
    <w:rsid w:val="004012B9"/>
    <w:rsid w:val="0040272E"/>
    <w:rsid w:val="00412358"/>
    <w:rsid w:val="00414B2B"/>
    <w:rsid w:val="00415128"/>
    <w:rsid w:val="00417A85"/>
    <w:rsid w:val="004345F8"/>
    <w:rsid w:val="00434BBA"/>
    <w:rsid w:val="00436310"/>
    <w:rsid w:val="004427D5"/>
    <w:rsid w:val="0044306A"/>
    <w:rsid w:val="004518B4"/>
    <w:rsid w:val="00451AE7"/>
    <w:rsid w:val="00451F30"/>
    <w:rsid w:val="00454B93"/>
    <w:rsid w:val="0045607C"/>
    <w:rsid w:val="0046359C"/>
    <w:rsid w:val="00463E3A"/>
    <w:rsid w:val="00465547"/>
    <w:rsid w:val="0046709E"/>
    <w:rsid w:val="00474D6D"/>
    <w:rsid w:val="00475FBD"/>
    <w:rsid w:val="00491395"/>
    <w:rsid w:val="00494A0A"/>
    <w:rsid w:val="00496D02"/>
    <w:rsid w:val="004A50DE"/>
    <w:rsid w:val="004A5779"/>
    <w:rsid w:val="004A752A"/>
    <w:rsid w:val="004B15C7"/>
    <w:rsid w:val="004B3F84"/>
    <w:rsid w:val="004C19E3"/>
    <w:rsid w:val="004C5687"/>
    <w:rsid w:val="004C6F40"/>
    <w:rsid w:val="004C79AB"/>
    <w:rsid w:val="004D19E7"/>
    <w:rsid w:val="004E515C"/>
    <w:rsid w:val="004E5D01"/>
    <w:rsid w:val="004E6287"/>
    <w:rsid w:val="004F26B9"/>
    <w:rsid w:val="004F6E7D"/>
    <w:rsid w:val="004F73AD"/>
    <w:rsid w:val="00502C1C"/>
    <w:rsid w:val="00502E51"/>
    <w:rsid w:val="00515C82"/>
    <w:rsid w:val="00520AEC"/>
    <w:rsid w:val="00521979"/>
    <w:rsid w:val="005266EE"/>
    <w:rsid w:val="00527E84"/>
    <w:rsid w:val="00532EBB"/>
    <w:rsid w:val="0053768F"/>
    <w:rsid w:val="0054114D"/>
    <w:rsid w:val="00542651"/>
    <w:rsid w:val="00544D8C"/>
    <w:rsid w:val="005453C5"/>
    <w:rsid w:val="00546AA4"/>
    <w:rsid w:val="00552D8D"/>
    <w:rsid w:val="0055475A"/>
    <w:rsid w:val="0055498E"/>
    <w:rsid w:val="00557219"/>
    <w:rsid w:val="0056223E"/>
    <w:rsid w:val="00563230"/>
    <w:rsid w:val="005634D0"/>
    <w:rsid w:val="00567E52"/>
    <w:rsid w:val="00570C49"/>
    <w:rsid w:val="005729AB"/>
    <w:rsid w:val="005762A9"/>
    <w:rsid w:val="00576586"/>
    <w:rsid w:val="005818B0"/>
    <w:rsid w:val="005828EC"/>
    <w:rsid w:val="0058377F"/>
    <w:rsid w:val="00586A3E"/>
    <w:rsid w:val="00595C2C"/>
    <w:rsid w:val="00595ED3"/>
    <w:rsid w:val="0059634E"/>
    <w:rsid w:val="00597575"/>
    <w:rsid w:val="005A5565"/>
    <w:rsid w:val="005A7CF4"/>
    <w:rsid w:val="005B12BC"/>
    <w:rsid w:val="005B6BB6"/>
    <w:rsid w:val="005B6D91"/>
    <w:rsid w:val="005B79BA"/>
    <w:rsid w:val="005C00CC"/>
    <w:rsid w:val="005C189F"/>
    <w:rsid w:val="005C2E17"/>
    <w:rsid w:val="005D1B41"/>
    <w:rsid w:val="005D2427"/>
    <w:rsid w:val="005D6060"/>
    <w:rsid w:val="005E0217"/>
    <w:rsid w:val="005E0899"/>
    <w:rsid w:val="005F535E"/>
    <w:rsid w:val="005F5552"/>
    <w:rsid w:val="005F585A"/>
    <w:rsid w:val="00621E6E"/>
    <w:rsid w:val="006254A2"/>
    <w:rsid w:val="00627900"/>
    <w:rsid w:val="0063173C"/>
    <w:rsid w:val="006322C5"/>
    <w:rsid w:val="00633902"/>
    <w:rsid w:val="006341D8"/>
    <w:rsid w:val="00641836"/>
    <w:rsid w:val="0064429F"/>
    <w:rsid w:val="00645D9B"/>
    <w:rsid w:val="00646149"/>
    <w:rsid w:val="0064627C"/>
    <w:rsid w:val="00650BF7"/>
    <w:rsid w:val="00651ECA"/>
    <w:rsid w:val="00656511"/>
    <w:rsid w:val="00657385"/>
    <w:rsid w:val="00657A85"/>
    <w:rsid w:val="006608BB"/>
    <w:rsid w:val="00665F17"/>
    <w:rsid w:val="00670CA4"/>
    <w:rsid w:val="00672AC5"/>
    <w:rsid w:val="00674ECD"/>
    <w:rsid w:val="00682251"/>
    <w:rsid w:val="00683598"/>
    <w:rsid w:val="006836DE"/>
    <w:rsid w:val="00686ED1"/>
    <w:rsid w:val="0068786D"/>
    <w:rsid w:val="00687E5B"/>
    <w:rsid w:val="00694E09"/>
    <w:rsid w:val="00697E9D"/>
    <w:rsid w:val="006A189F"/>
    <w:rsid w:val="006A5E04"/>
    <w:rsid w:val="006A6D0D"/>
    <w:rsid w:val="006B1571"/>
    <w:rsid w:val="006C2EB9"/>
    <w:rsid w:val="006C7029"/>
    <w:rsid w:val="006D1917"/>
    <w:rsid w:val="006D4CC3"/>
    <w:rsid w:val="006D5AF6"/>
    <w:rsid w:val="006D6D36"/>
    <w:rsid w:val="006E273F"/>
    <w:rsid w:val="006E33E0"/>
    <w:rsid w:val="006E3CCC"/>
    <w:rsid w:val="006F3D99"/>
    <w:rsid w:val="006F4576"/>
    <w:rsid w:val="006F6B33"/>
    <w:rsid w:val="007001B9"/>
    <w:rsid w:val="0070732C"/>
    <w:rsid w:val="007175FB"/>
    <w:rsid w:val="00720743"/>
    <w:rsid w:val="00720F09"/>
    <w:rsid w:val="00733240"/>
    <w:rsid w:val="00735B38"/>
    <w:rsid w:val="0074016B"/>
    <w:rsid w:val="00740D04"/>
    <w:rsid w:val="00740F71"/>
    <w:rsid w:val="00744506"/>
    <w:rsid w:val="007470DC"/>
    <w:rsid w:val="0074735B"/>
    <w:rsid w:val="00752E84"/>
    <w:rsid w:val="00753683"/>
    <w:rsid w:val="0075560B"/>
    <w:rsid w:val="00756B6F"/>
    <w:rsid w:val="00757A3F"/>
    <w:rsid w:val="00757FB1"/>
    <w:rsid w:val="00761080"/>
    <w:rsid w:val="00763AE7"/>
    <w:rsid w:val="007644B8"/>
    <w:rsid w:val="0077010F"/>
    <w:rsid w:val="00773E82"/>
    <w:rsid w:val="00776079"/>
    <w:rsid w:val="00776C36"/>
    <w:rsid w:val="007809B1"/>
    <w:rsid w:val="00781435"/>
    <w:rsid w:val="00783575"/>
    <w:rsid w:val="00786C99"/>
    <w:rsid w:val="0079057A"/>
    <w:rsid w:val="00790714"/>
    <w:rsid w:val="00790A5A"/>
    <w:rsid w:val="00797D5E"/>
    <w:rsid w:val="00797D64"/>
    <w:rsid w:val="007A1924"/>
    <w:rsid w:val="007A1952"/>
    <w:rsid w:val="007A1EC6"/>
    <w:rsid w:val="007A37F5"/>
    <w:rsid w:val="007B1C57"/>
    <w:rsid w:val="007B6A5F"/>
    <w:rsid w:val="007C257F"/>
    <w:rsid w:val="007D1055"/>
    <w:rsid w:val="007D108E"/>
    <w:rsid w:val="007D2A37"/>
    <w:rsid w:val="007D35B3"/>
    <w:rsid w:val="007E0027"/>
    <w:rsid w:val="007E1713"/>
    <w:rsid w:val="007E4E72"/>
    <w:rsid w:val="007F1D5F"/>
    <w:rsid w:val="007F3DB6"/>
    <w:rsid w:val="008053B6"/>
    <w:rsid w:val="0080652E"/>
    <w:rsid w:val="00806DE4"/>
    <w:rsid w:val="00810CAB"/>
    <w:rsid w:val="00811B7D"/>
    <w:rsid w:val="00811D25"/>
    <w:rsid w:val="008126A3"/>
    <w:rsid w:val="00814BB4"/>
    <w:rsid w:val="00820846"/>
    <w:rsid w:val="00825966"/>
    <w:rsid w:val="00827F45"/>
    <w:rsid w:val="008334EE"/>
    <w:rsid w:val="00834490"/>
    <w:rsid w:val="00834650"/>
    <w:rsid w:val="00835417"/>
    <w:rsid w:val="00836267"/>
    <w:rsid w:val="0084529A"/>
    <w:rsid w:val="00854F66"/>
    <w:rsid w:val="00855762"/>
    <w:rsid w:val="008565FB"/>
    <w:rsid w:val="00866F36"/>
    <w:rsid w:val="008675E1"/>
    <w:rsid w:val="008679DE"/>
    <w:rsid w:val="0087023C"/>
    <w:rsid w:val="00872C7B"/>
    <w:rsid w:val="00875869"/>
    <w:rsid w:val="00876AC2"/>
    <w:rsid w:val="008843CC"/>
    <w:rsid w:val="00887550"/>
    <w:rsid w:val="008913F1"/>
    <w:rsid w:val="008956B1"/>
    <w:rsid w:val="008A09CB"/>
    <w:rsid w:val="008A1A6B"/>
    <w:rsid w:val="008A63CE"/>
    <w:rsid w:val="008B078C"/>
    <w:rsid w:val="008B1CF3"/>
    <w:rsid w:val="008B25D2"/>
    <w:rsid w:val="008B43AF"/>
    <w:rsid w:val="008C207D"/>
    <w:rsid w:val="008C2331"/>
    <w:rsid w:val="008C2979"/>
    <w:rsid w:val="008C4CB1"/>
    <w:rsid w:val="008C60FB"/>
    <w:rsid w:val="008D05BA"/>
    <w:rsid w:val="008D0D5D"/>
    <w:rsid w:val="008D65CA"/>
    <w:rsid w:val="008E1A20"/>
    <w:rsid w:val="008F11ED"/>
    <w:rsid w:val="008F2878"/>
    <w:rsid w:val="008F4F67"/>
    <w:rsid w:val="00905215"/>
    <w:rsid w:val="00905C0F"/>
    <w:rsid w:val="009066FA"/>
    <w:rsid w:val="00916D15"/>
    <w:rsid w:val="00920D23"/>
    <w:rsid w:val="00921861"/>
    <w:rsid w:val="0092409C"/>
    <w:rsid w:val="009305E2"/>
    <w:rsid w:val="00932393"/>
    <w:rsid w:val="0093266F"/>
    <w:rsid w:val="00935C4A"/>
    <w:rsid w:val="00940683"/>
    <w:rsid w:val="009451DC"/>
    <w:rsid w:val="00957C5C"/>
    <w:rsid w:val="00957ED3"/>
    <w:rsid w:val="009609F4"/>
    <w:rsid w:val="00960F66"/>
    <w:rsid w:val="0096455F"/>
    <w:rsid w:val="00966520"/>
    <w:rsid w:val="00967300"/>
    <w:rsid w:val="009736AC"/>
    <w:rsid w:val="00975322"/>
    <w:rsid w:val="00975341"/>
    <w:rsid w:val="00975441"/>
    <w:rsid w:val="009779A8"/>
    <w:rsid w:val="00977AB8"/>
    <w:rsid w:val="0098317A"/>
    <w:rsid w:val="00983E8F"/>
    <w:rsid w:val="00984640"/>
    <w:rsid w:val="00985B9C"/>
    <w:rsid w:val="00990FEF"/>
    <w:rsid w:val="009923E6"/>
    <w:rsid w:val="00992DFC"/>
    <w:rsid w:val="009943B5"/>
    <w:rsid w:val="00997631"/>
    <w:rsid w:val="009A56FC"/>
    <w:rsid w:val="009B0AD7"/>
    <w:rsid w:val="009B30BB"/>
    <w:rsid w:val="009B755A"/>
    <w:rsid w:val="009C3AE4"/>
    <w:rsid w:val="009C4993"/>
    <w:rsid w:val="009D0D1A"/>
    <w:rsid w:val="009D57CC"/>
    <w:rsid w:val="009E18A9"/>
    <w:rsid w:val="009E3B18"/>
    <w:rsid w:val="009E5C2C"/>
    <w:rsid w:val="009E5C82"/>
    <w:rsid w:val="009F19F4"/>
    <w:rsid w:val="009F345C"/>
    <w:rsid w:val="009F348B"/>
    <w:rsid w:val="009F4D10"/>
    <w:rsid w:val="00A0023A"/>
    <w:rsid w:val="00A10550"/>
    <w:rsid w:val="00A20931"/>
    <w:rsid w:val="00A23478"/>
    <w:rsid w:val="00A27620"/>
    <w:rsid w:val="00A278A5"/>
    <w:rsid w:val="00A30E93"/>
    <w:rsid w:val="00A3292E"/>
    <w:rsid w:val="00A3783D"/>
    <w:rsid w:val="00A406DE"/>
    <w:rsid w:val="00A454B7"/>
    <w:rsid w:val="00A46712"/>
    <w:rsid w:val="00A517F7"/>
    <w:rsid w:val="00A531E8"/>
    <w:rsid w:val="00A53B87"/>
    <w:rsid w:val="00A5426A"/>
    <w:rsid w:val="00A55DAE"/>
    <w:rsid w:val="00A71666"/>
    <w:rsid w:val="00A741B7"/>
    <w:rsid w:val="00A7637F"/>
    <w:rsid w:val="00A77D7D"/>
    <w:rsid w:val="00A80F48"/>
    <w:rsid w:val="00A82CF7"/>
    <w:rsid w:val="00A84EDE"/>
    <w:rsid w:val="00AA195C"/>
    <w:rsid w:val="00AA21BB"/>
    <w:rsid w:val="00AB7381"/>
    <w:rsid w:val="00AC1350"/>
    <w:rsid w:val="00AC46D8"/>
    <w:rsid w:val="00AC5FFE"/>
    <w:rsid w:val="00AC68DE"/>
    <w:rsid w:val="00AD7719"/>
    <w:rsid w:val="00AE1905"/>
    <w:rsid w:val="00AE4523"/>
    <w:rsid w:val="00AF10ED"/>
    <w:rsid w:val="00AF1D31"/>
    <w:rsid w:val="00AF29D6"/>
    <w:rsid w:val="00AF4845"/>
    <w:rsid w:val="00AF5D46"/>
    <w:rsid w:val="00B00152"/>
    <w:rsid w:val="00B02B52"/>
    <w:rsid w:val="00B03FEC"/>
    <w:rsid w:val="00B05964"/>
    <w:rsid w:val="00B0745C"/>
    <w:rsid w:val="00B16535"/>
    <w:rsid w:val="00B2024F"/>
    <w:rsid w:val="00B20F57"/>
    <w:rsid w:val="00B22091"/>
    <w:rsid w:val="00B23DCF"/>
    <w:rsid w:val="00B26E21"/>
    <w:rsid w:val="00B32A2D"/>
    <w:rsid w:val="00B33E06"/>
    <w:rsid w:val="00B36249"/>
    <w:rsid w:val="00B36FBC"/>
    <w:rsid w:val="00B37373"/>
    <w:rsid w:val="00B509C0"/>
    <w:rsid w:val="00B51CE4"/>
    <w:rsid w:val="00B54F42"/>
    <w:rsid w:val="00B5742A"/>
    <w:rsid w:val="00B67DF3"/>
    <w:rsid w:val="00B76AEE"/>
    <w:rsid w:val="00B90CE4"/>
    <w:rsid w:val="00B9134C"/>
    <w:rsid w:val="00B93A3F"/>
    <w:rsid w:val="00B97934"/>
    <w:rsid w:val="00BA09FB"/>
    <w:rsid w:val="00BA18E4"/>
    <w:rsid w:val="00BA2E18"/>
    <w:rsid w:val="00BB2252"/>
    <w:rsid w:val="00BB3D9C"/>
    <w:rsid w:val="00BC09A7"/>
    <w:rsid w:val="00BC1E05"/>
    <w:rsid w:val="00BD1131"/>
    <w:rsid w:val="00BE02BC"/>
    <w:rsid w:val="00BF4882"/>
    <w:rsid w:val="00C001A7"/>
    <w:rsid w:val="00C00947"/>
    <w:rsid w:val="00C00D90"/>
    <w:rsid w:val="00C038EE"/>
    <w:rsid w:val="00C0576D"/>
    <w:rsid w:val="00C0692A"/>
    <w:rsid w:val="00C13773"/>
    <w:rsid w:val="00C21472"/>
    <w:rsid w:val="00C22A4E"/>
    <w:rsid w:val="00C22DE5"/>
    <w:rsid w:val="00C22EA3"/>
    <w:rsid w:val="00C2569C"/>
    <w:rsid w:val="00C26D88"/>
    <w:rsid w:val="00C31C90"/>
    <w:rsid w:val="00C37609"/>
    <w:rsid w:val="00C42066"/>
    <w:rsid w:val="00C44CB8"/>
    <w:rsid w:val="00C46094"/>
    <w:rsid w:val="00C470AF"/>
    <w:rsid w:val="00C47743"/>
    <w:rsid w:val="00C526B9"/>
    <w:rsid w:val="00C55583"/>
    <w:rsid w:val="00C5600C"/>
    <w:rsid w:val="00C57206"/>
    <w:rsid w:val="00C57FD6"/>
    <w:rsid w:val="00C6192D"/>
    <w:rsid w:val="00C630CF"/>
    <w:rsid w:val="00C63A22"/>
    <w:rsid w:val="00C65086"/>
    <w:rsid w:val="00C72F7A"/>
    <w:rsid w:val="00C77B7D"/>
    <w:rsid w:val="00C77DCB"/>
    <w:rsid w:val="00C821BF"/>
    <w:rsid w:val="00C864DC"/>
    <w:rsid w:val="00C91237"/>
    <w:rsid w:val="00C92022"/>
    <w:rsid w:val="00C936B3"/>
    <w:rsid w:val="00C94BA7"/>
    <w:rsid w:val="00C96C70"/>
    <w:rsid w:val="00CA21C5"/>
    <w:rsid w:val="00CA6AF8"/>
    <w:rsid w:val="00CA7395"/>
    <w:rsid w:val="00CB0A4A"/>
    <w:rsid w:val="00CC064C"/>
    <w:rsid w:val="00CC151E"/>
    <w:rsid w:val="00CC5C62"/>
    <w:rsid w:val="00CC6197"/>
    <w:rsid w:val="00CC7ABE"/>
    <w:rsid w:val="00CD1507"/>
    <w:rsid w:val="00CE3447"/>
    <w:rsid w:val="00CE4195"/>
    <w:rsid w:val="00CE447A"/>
    <w:rsid w:val="00CE4E07"/>
    <w:rsid w:val="00CF20A8"/>
    <w:rsid w:val="00CF798E"/>
    <w:rsid w:val="00D015D0"/>
    <w:rsid w:val="00D032EE"/>
    <w:rsid w:val="00D14785"/>
    <w:rsid w:val="00D1757E"/>
    <w:rsid w:val="00D22E1C"/>
    <w:rsid w:val="00D23B1B"/>
    <w:rsid w:val="00D24D03"/>
    <w:rsid w:val="00D26749"/>
    <w:rsid w:val="00D27C36"/>
    <w:rsid w:val="00D32F39"/>
    <w:rsid w:val="00D33EA8"/>
    <w:rsid w:val="00D40529"/>
    <w:rsid w:val="00D4128B"/>
    <w:rsid w:val="00D53620"/>
    <w:rsid w:val="00D62637"/>
    <w:rsid w:val="00D62E47"/>
    <w:rsid w:val="00D65060"/>
    <w:rsid w:val="00D705D3"/>
    <w:rsid w:val="00D712D6"/>
    <w:rsid w:val="00D7192E"/>
    <w:rsid w:val="00D7323A"/>
    <w:rsid w:val="00D73310"/>
    <w:rsid w:val="00D73C0D"/>
    <w:rsid w:val="00D73E41"/>
    <w:rsid w:val="00D805C3"/>
    <w:rsid w:val="00D80676"/>
    <w:rsid w:val="00D82EAC"/>
    <w:rsid w:val="00D84578"/>
    <w:rsid w:val="00D8470B"/>
    <w:rsid w:val="00D8635A"/>
    <w:rsid w:val="00D86F39"/>
    <w:rsid w:val="00D87A9A"/>
    <w:rsid w:val="00D94479"/>
    <w:rsid w:val="00D96D40"/>
    <w:rsid w:val="00DA2BD8"/>
    <w:rsid w:val="00DA4751"/>
    <w:rsid w:val="00DA542C"/>
    <w:rsid w:val="00DA5522"/>
    <w:rsid w:val="00DB2A58"/>
    <w:rsid w:val="00DB2AAB"/>
    <w:rsid w:val="00DB3F48"/>
    <w:rsid w:val="00DB5A6D"/>
    <w:rsid w:val="00DC1641"/>
    <w:rsid w:val="00DC1BF3"/>
    <w:rsid w:val="00DC1F7F"/>
    <w:rsid w:val="00DC212F"/>
    <w:rsid w:val="00DC40F4"/>
    <w:rsid w:val="00DC676E"/>
    <w:rsid w:val="00DC6EB7"/>
    <w:rsid w:val="00DD0B3D"/>
    <w:rsid w:val="00DD125E"/>
    <w:rsid w:val="00DD4F19"/>
    <w:rsid w:val="00DD7D32"/>
    <w:rsid w:val="00DE0B65"/>
    <w:rsid w:val="00DE35B9"/>
    <w:rsid w:val="00DF0168"/>
    <w:rsid w:val="00DF06C2"/>
    <w:rsid w:val="00DF0C4B"/>
    <w:rsid w:val="00DF3597"/>
    <w:rsid w:val="00DF5096"/>
    <w:rsid w:val="00DF51C6"/>
    <w:rsid w:val="00DF58FE"/>
    <w:rsid w:val="00E03619"/>
    <w:rsid w:val="00E041ED"/>
    <w:rsid w:val="00E12F2D"/>
    <w:rsid w:val="00E1312B"/>
    <w:rsid w:val="00E15019"/>
    <w:rsid w:val="00E157AE"/>
    <w:rsid w:val="00E16100"/>
    <w:rsid w:val="00E205A8"/>
    <w:rsid w:val="00E253D6"/>
    <w:rsid w:val="00E36B93"/>
    <w:rsid w:val="00E40757"/>
    <w:rsid w:val="00E4246D"/>
    <w:rsid w:val="00E43898"/>
    <w:rsid w:val="00E43AC4"/>
    <w:rsid w:val="00E51313"/>
    <w:rsid w:val="00E54186"/>
    <w:rsid w:val="00E5654B"/>
    <w:rsid w:val="00E567BE"/>
    <w:rsid w:val="00E60055"/>
    <w:rsid w:val="00E71DE4"/>
    <w:rsid w:val="00E72039"/>
    <w:rsid w:val="00E74974"/>
    <w:rsid w:val="00E758BA"/>
    <w:rsid w:val="00E7628F"/>
    <w:rsid w:val="00E77491"/>
    <w:rsid w:val="00E8529C"/>
    <w:rsid w:val="00E86812"/>
    <w:rsid w:val="00E9082E"/>
    <w:rsid w:val="00E92206"/>
    <w:rsid w:val="00E94FFA"/>
    <w:rsid w:val="00E954FB"/>
    <w:rsid w:val="00EA373D"/>
    <w:rsid w:val="00EA6108"/>
    <w:rsid w:val="00EB1DF2"/>
    <w:rsid w:val="00EB27FA"/>
    <w:rsid w:val="00EB4669"/>
    <w:rsid w:val="00EC0910"/>
    <w:rsid w:val="00ED507A"/>
    <w:rsid w:val="00EE688A"/>
    <w:rsid w:val="00EE6D3E"/>
    <w:rsid w:val="00EF04D2"/>
    <w:rsid w:val="00EF32A3"/>
    <w:rsid w:val="00EF3D96"/>
    <w:rsid w:val="00EF66F0"/>
    <w:rsid w:val="00F02D84"/>
    <w:rsid w:val="00F1248F"/>
    <w:rsid w:val="00F21805"/>
    <w:rsid w:val="00F258E3"/>
    <w:rsid w:val="00F32B60"/>
    <w:rsid w:val="00F32ED9"/>
    <w:rsid w:val="00F333F6"/>
    <w:rsid w:val="00F3389C"/>
    <w:rsid w:val="00F35B7A"/>
    <w:rsid w:val="00F374BB"/>
    <w:rsid w:val="00F416F5"/>
    <w:rsid w:val="00F44D9D"/>
    <w:rsid w:val="00F45ADA"/>
    <w:rsid w:val="00F45E5F"/>
    <w:rsid w:val="00F52B1F"/>
    <w:rsid w:val="00F5338F"/>
    <w:rsid w:val="00F5552D"/>
    <w:rsid w:val="00F55801"/>
    <w:rsid w:val="00F678D2"/>
    <w:rsid w:val="00F8031A"/>
    <w:rsid w:val="00F848A1"/>
    <w:rsid w:val="00F85FDA"/>
    <w:rsid w:val="00F906F4"/>
    <w:rsid w:val="00F90BFC"/>
    <w:rsid w:val="00F916D5"/>
    <w:rsid w:val="00F91C45"/>
    <w:rsid w:val="00F95DBF"/>
    <w:rsid w:val="00F96E25"/>
    <w:rsid w:val="00F973AF"/>
    <w:rsid w:val="00FA2343"/>
    <w:rsid w:val="00FA302D"/>
    <w:rsid w:val="00FB2943"/>
    <w:rsid w:val="00FB2D08"/>
    <w:rsid w:val="00FB3CC7"/>
    <w:rsid w:val="00FB4DC8"/>
    <w:rsid w:val="00FB5CE3"/>
    <w:rsid w:val="00FC1DE0"/>
    <w:rsid w:val="00FC3786"/>
    <w:rsid w:val="00FC3935"/>
    <w:rsid w:val="00FC75F7"/>
    <w:rsid w:val="00FD14A0"/>
    <w:rsid w:val="00FD1A0E"/>
    <w:rsid w:val="00FD26B6"/>
    <w:rsid w:val="00FD4422"/>
    <w:rsid w:val="00FE2A38"/>
    <w:rsid w:val="00FE4EB1"/>
    <w:rsid w:val="00FE511F"/>
    <w:rsid w:val="00FE7B41"/>
    <w:rsid w:val="00FF02C4"/>
    <w:rsid w:val="00FF0CF2"/>
    <w:rsid w:val="00FF2878"/>
    <w:rsid w:val="00FF36B4"/>
    <w:rsid w:val="00FF4698"/>
    <w:rsid w:val="00FF6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41ED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  <w:lang w:val="en-US" w:eastAsia="en-US"/>
    </w:rPr>
  </w:style>
  <w:style w:type="paragraph" w:styleId="Heading1">
    <w:name w:val="heading 1"/>
    <w:aliases w:val="Heading 1 [PACKT]"/>
    <w:next w:val="NormalPACKT"/>
    <w:link w:val="Heading1Char"/>
    <w:qFormat/>
    <w:rsid w:val="00E041ED"/>
    <w:pPr>
      <w:keepNext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000000"/>
      <w:kern w:val="32"/>
      <w:sz w:val="32"/>
      <w:szCs w:val="32"/>
      <w:lang w:val="en-GB" w:eastAsia="en-US"/>
    </w:rPr>
  </w:style>
  <w:style w:type="paragraph" w:styleId="Heading2">
    <w:name w:val="heading 2"/>
    <w:aliases w:val="Heading 2 [PACKT]"/>
    <w:next w:val="NormalPACKT"/>
    <w:link w:val="Heading2Char"/>
    <w:qFormat/>
    <w:rsid w:val="00E041ED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000000"/>
      <w:sz w:val="28"/>
      <w:szCs w:val="28"/>
      <w:lang w:val="en-GB" w:eastAsia="en-US"/>
    </w:rPr>
  </w:style>
  <w:style w:type="paragraph" w:styleId="Heading3">
    <w:name w:val="heading 3"/>
    <w:aliases w:val="Heading 3 [PACKT]"/>
    <w:next w:val="NormalPACKT"/>
    <w:qFormat/>
    <w:rsid w:val="00E041E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iCs/>
      <w:color w:val="000000"/>
      <w:sz w:val="26"/>
      <w:szCs w:val="26"/>
      <w:lang w:val="en-GB" w:eastAsia="en-US"/>
    </w:rPr>
  </w:style>
  <w:style w:type="paragraph" w:styleId="Heading4">
    <w:name w:val="heading 4"/>
    <w:aliases w:val="Heading 4 [PACKT]"/>
    <w:next w:val="NormalPACKT"/>
    <w:qFormat/>
    <w:rsid w:val="00E041ED"/>
    <w:pPr>
      <w:spacing w:before="160" w:after="60" w:line="240" w:lineRule="auto"/>
      <w:outlineLvl w:val="3"/>
    </w:pPr>
    <w:rPr>
      <w:rFonts w:ascii="Arial" w:eastAsia="Times New Roman" w:hAnsi="Arial" w:cs="Arial"/>
      <w:b/>
      <w:iCs/>
      <w:color w:val="000000"/>
      <w:sz w:val="24"/>
      <w:szCs w:val="28"/>
      <w:lang w:val="en-GB" w:eastAsia="en-US"/>
    </w:rPr>
  </w:style>
  <w:style w:type="paragraph" w:styleId="Heading5">
    <w:name w:val="heading 5"/>
    <w:aliases w:val="Heading 5 [PACKT]"/>
    <w:next w:val="NormalPACKT"/>
    <w:qFormat/>
    <w:rsid w:val="00E041ED"/>
    <w:pPr>
      <w:spacing w:before="80" w:after="60" w:line="240" w:lineRule="auto"/>
      <w:outlineLvl w:val="4"/>
    </w:pPr>
    <w:rPr>
      <w:rFonts w:ascii="Arial" w:eastAsia="Times New Roman" w:hAnsi="Arial" w:cs="Arial"/>
      <w:b/>
      <w:color w:val="000000"/>
      <w:szCs w:val="26"/>
      <w:lang w:val="en-GB" w:eastAsia="en-US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E041ED"/>
    <w:pPr>
      <w:spacing w:before="120"/>
      <w:outlineLvl w:val="5"/>
    </w:pPr>
    <w:rPr>
      <w:b w:val="0"/>
      <w:bCs w:val="0"/>
      <w:sz w:val="20"/>
      <w:szCs w:val="22"/>
    </w:rPr>
  </w:style>
  <w:style w:type="paragraph" w:styleId="Heading7">
    <w:name w:val="heading 7"/>
    <w:basedOn w:val="Normal"/>
    <w:next w:val="Textbody"/>
    <w:rsid w:val="00DB5A6D"/>
    <w:pPr>
      <w:tabs>
        <w:tab w:val="num" w:pos="1296"/>
      </w:tabs>
      <w:spacing w:line="320" w:lineRule="atLeast"/>
      <w:ind w:left="1296" w:hanging="1296"/>
      <w:outlineLvl w:val="6"/>
    </w:pPr>
    <w:rPr>
      <w:b/>
    </w:rPr>
  </w:style>
  <w:style w:type="paragraph" w:styleId="Heading8">
    <w:name w:val="heading 8"/>
    <w:basedOn w:val="Normal"/>
    <w:next w:val="Textbody"/>
    <w:rsid w:val="00DB5A6D"/>
    <w:pPr>
      <w:keepNext/>
      <w:tabs>
        <w:tab w:val="num" w:pos="1440"/>
      </w:tabs>
      <w:ind w:left="1440" w:hanging="1440"/>
      <w:outlineLvl w:val="7"/>
    </w:pPr>
    <w:rPr>
      <w:b/>
      <w:bCs w:val="0"/>
      <w:szCs w:val="20"/>
    </w:rPr>
  </w:style>
  <w:style w:type="paragraph" w:styleId="Heading9">
    <w:name w:val="heading 9"/>
    <w:basedOn w:val="Normal"/>
    <w:next w:val="Textbody"/>
    <w:rsid w:val="00DB5A6D"/>
    <w:pPr>
      <w:keepNext/>
      <w:tabs>
        <w:tab w:val="num" w:pos="1584"/>
      </w:tabs>
      <w:ind w:left="576"/>
      <w:outlineLvl w:val="8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B5A6D"/>
  </w:style>
  <w:style w:type="character" w:customStyle="1" w:styleId="WW8Num2z0">
    <w:name w:val="WW8Num2z0"/>
    <w:rsid w:val="00DB5A6D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DB5A6D"/>
    <w:rPr>
      <w:rFonts w:ascii="Courier New" w:hAnsi="Courier New" w:cs="Courier New"/>
    </w:rPr>
  </w:style>
  <w:style w:type="character" w:customStyle="1" w:styleId="WW8Num2z2">
    <w:name w:val="WW8Num2z2"/>
    <w:rsid w:val="00DB5A6D"/>
    <w:rPr>
      <w:rFonts w:ascii="Wingdings" w:hAnsi="Wingdings" w:cs="Wingdings"/>
    </w:rPr>
  </w:style>
  <w:style w:type="character" w:customStyle="1" w:styleId="WW8Num2z3">
    <w:name w:val="WW8Num2z3"/>
    <w:rsid w:val="00DB5A6D"/>
    <w:rPr>
      <w:rFonts w:ascii="Symbol" w:hAnsi="Symbol" w:cs="Symbol"/>
    </w:rPr>
  </w:style>
  <w:style w:type="character" w:customStyle="1" w:styleId="WW8Num5z0">
    <w:name w:val="WW8Num5z0"/>
    <w:rsid w:val="00DB5A6D"/>
    <w:rPr>
      <w:rFonts w:ascii="Symbol" w:hAnsi="Symbol" w:cs="Symbol"/>
    </w:rPr>
  </w:style>
  <w:style w:type="character" w:customStyle="1" w:styleId="WW8Num5z1">
    <w:name w:val="WW8Num5z1"/>
    <w:rsid w:val="00DB5A6D"/>
    <w:rPr>
      <w:rFonts w:ascii="Courier New" w:hAnsi="Courier New" w:cs="Courier New"/>
    </w:rPr>
  </w:style>
  <w:style w:type="character" w:customStyle="1" w:styleId="WW8Num5z2">
    <w:name w:val="WW8Num5z2"/>
    <w:rsid w:val="00DB5A6D"/>
    <w:rPr>
      <w:rFonts w:ascii="Wingdings" w:hAnsi="Wingdings" w:cs="Wingdings"/>
    </w:rPr>
  </w:style>
  <w:style w:type="character" w:customStyle="1" w:styleId="Heading1Char">
    <w:name w:val="Heading 1 Char"/>
    <w:aliases w:val="Heading 1 [PACKT] Char"/>
    <w:link w:val="Heading1"/>
    <w:rsid w:val="00E041ED"/>
    <w:rPr>
      <w:rFonts w:ascii="Arial" w:eastAsia="Times New Roman" w:hAnsi="Arial" w:cs="Arial"/>
      <w:b/>
      <w:iCs/>
      <w:color w:val="000000"/>
      <w:kern w:val="32"/>
      <w:sz w:val="32"/>
      <w:szCs w:val="32"/>
      <w:lang w:val="en-GB" w:eastAsia="en-US"/>
    </w:rPr>
  </w:style>
  <w:style w:type="character" w:customStyle="1" w:styleId="BalloonTextChar">
    <w:name w:val="Balloon Text Char"/>
    <w:link w:val="BalloonText"/>
    <w:rsid w:val="00E041ED"/>
    <w:rPr>
      <w:rFonts w:ascii="Tahoma" w:eastAsia="Times New Roman" w:hAnsi="Tahoma" w:cs="Tahoma"/>
      <w:bCs/>
      <w:sz w:val="16"/>
      <w:szCs w:val="16"/>
      <w:lang w:val="en-US" w:eastAsia="en-US"/>
    </w:rPr>
  </w:style>
  <w:style w:type="character" w:customStyle="1" w:styleId="ChapterrefPACKT">
    <w:name w:val="Chapterref [PACKT]"/>
    <w:uiPriority w:val="99"/>
    <w:rsid w:val="00E041ED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character" w:customStyle="1" w:styleId="Heading2Char">
    <w:name w:val="Heading 2 Char"/>
    <w:aliases w:val="Heading 2 [PACKT] Char"/>
    <w:link w:val="Heading2"/>
    <w:rsid w:val="00E041ED"/>
    <w:rPr>
      <w:rFonts w:ascii="Arial" w:eastAsia="Times New Roman" w:hAnsi="Arial" w:cs="Arial"/>
      <w:b/>
      <w:bCs/>
      <w:iCs/>
      <w:color w:val="000000"/>
      <w:sz w:val="28"/>
      <w:szCs w:val="28"/>
      <w:lang w:val="en-GB" w:eastAsia="en-US"/>
    </w:rPr>
  </w:style>
  <w:style w:type="character" w:customStyle="1" w:styleId="Heading3Char">
    <w:name w:val="Heading 3 Char"/>
    <w:rsid w:val="00DB5A6D"/>
    <w:rPr>
      <w:rFonts w:ascii="Arial" w:eastAsia="Times New Roman" w:hAnsi="Arial" w:cs="Arial"/>
      <w:b/>
      <w:iCs/>
      <w:color w:val="000000"/>
      <w:sz w:val="26"/>
      <w:szCs w:val="26"/>
      <w:lang w:val="en-GB" w:bidi="ar-SA"/>
    </w:rPr>
  </w:style>
  <w:style w:type="character" w:customStyle="1" w:styleId="Heading4Char">
    <w:name w:val="Heading 4 Char"/>
    <w:rsid w:val="00DB5A6D"/>
    <w:rPr>
      <w:rFonts w:ascii="Arial" w:eastAsia="Times New Roman" w:hAnsi="Arial" w:cs="Arial"/>
      <w:b/>
      <w:iCs/>
      <w:color w:val="000000"/>
      <w:sz w:val="24"/>
      <w:szCs w:val="28"/>
      <w:lang w:val="en-GB" w:bidi="ar-SA"/>
    </w:rPr>
  </w:style>
  <w:style w:type="character" w:customStyle="1" w:styleId="Heading5Char">
    <w:name w:val="Heading 5 Char"/>
    <w:rsid w:val="00DB5A6D"/>
    <w:rPr>
      <w:rFonts w:ascii="Arial" w:eastAsia="Times New Roman" w:hAnsi="Arial" w:cs="Arial"/>
      <w:b/>
      <w:color w:val="000000"/>
      <w:szCs w:val="26"/>
      <w:lang w:val="en-GB" w:bidi="ar-SA"/>
    </w:rPr>
  </w:style>
  <w:style w:type="character" w:customStyle="1" w:styleId="Heading6Char">
    <w:name w:val="Heading 6 Char"/>
    <w:aliases w:val="Heading 6 [PACKT] Char"/>
    <w:link w:val="Heading6"/>
    <w:rsid w:val="00E041ED"/>
    <w:rPr>
      <w:rFonts w:ascii="Arial" w:eastAsia="Times New Roman" w:hAnsi="Arial" w:cs="Arial"/>
      <w:iCs/>
      <w:color w:val="000000"/>
      <w:sz w:val="20"/>
      <w:lang w:val="en-GB" w:eastAsia="en-US"/>
    </w:rPr>
  </w:style>
  <w:style w:type="character" w:customStyle="1" w:styleId="CodeHighlightedPACKT">
    <w:name w:val="Code Highlighted [PACKT]"/>
    <w:uiPriority w:val="99"/>
    <w:qFormat/>
    <w:rsid w:val="00E041ED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rsid w:val="00E041ED"/>
    <w:rPr>
      <w:rFonts w:ascii="Lucida Console" w:hAnsi="Lucida Console"/>
      <w:color w:val="747959"/>
      <w:sz w:val="19"/>
      <w:szCs w:val="18"/>
    </w:rPr>
  </w:style>
  <w:style w:type="character" w:customStyle="1" w:styleId="FooterChar">
    <w:name w:val="Footer Char"/>
    <w:rsid w:val="00DB5A6D"/>
    <w:rPr>
      <w:rFonts w:ascii="Arial" w:eastAsia="Times New Roman" w:hAnsi="Arial" w:cs="Arial"/>
      <w:bCs/>
      <w:sz w:val="20"/>
      <w:szCs w:val="24"/>
      <w:lang w:val="en-US"/>
    </w:rPr>
  </w:style>
  <w:style w:type="character" w:customStyle="1" w:styleId="EmailPACKT">
    <w:name w:val="Email [PACKT]"/>
    <w:uiPriority w:val="99"/>
    <w:qFormat/>
    <w:rsid w:val="00E041ED"/>
    <w:rPr>
      <w:rFonts w:ascii="Lucida Console" w:hAnsi="Lucida Console"/>
      <w:color w:val="FF6600"/>
      <w:sz w:val="19"/>
      <w:szCs w:val="18"/>
    </w:rPr>
  </w:style>
  <w:style w:type="character" w:customStyle="1" w:styleId="IconPACKT">
    <w:name w:val="Icon [PACKT]"/>
    <w:uiPriority w:val="99"/>
    <w:qFormat/>
    <w:rsid w:val="00E041ED"/>
    <w:rPr>
      <w:rFonts w:ascii="Times New Roman" w:hAnsi="Times New Roman"/>
      <w:noProof/>
      <w:sz w:val="22"/>
    </w:rPr>
  </w:style>
  <w:style w:type="character" w:customStyle="1" w:styleId="ItalicsPACKT">
    <w:name w:val="Italics [PACKT]"/>
    <w:uiPriority w:val="99"/>
    <w:rsid w:val="00E041ED"/>
    <w:rPr>
      <w:i/>
      <w:color w:val="FF99CC"/>
    </w:rPr>
  </w:style>
  <w:style w:type="character" w:customStyle="1" w:styleId="KeyPACKT">
    <w:name w:val="Key [PACKT]"/>
    <w:uiPriority w:val="99"/>
    <w:rsid w:val="00E041ED"/>
    <w:rPr>
      <w:i/>
      <w:color w:val="00CCFF"/>
    </w:rPr>
  </w:style>
  <w:style w:type="character" w:customStyle="1" w:styleId="KeyWordPACKT">
    <w:name w:val="Key Word [PACKT]"/>
    <w:uiPriority w:val="99"/>
    <w:rsid w:val="00E041ED"/>
    <w:rPr>
      <w:b/>
    </w:rPr>
  </w:style>
  <w:style w:type="character" w:customStyle="1" w:styleId="ScreenTextPACKT">
    <w:name w:val="Screen Text [PACKT]"/>
    <w:uiPriority w:val="99"/>
    <w:rsid w:val="00E041ED"/>
    <w:rPr>
      <w:rFonts w:ascii="Times New Roman" w:hAnsi="Times New Roman"/>
      <w:b/>
      <w:color w:val="008000"/>
      <w:sz w:val="22"/>
    </w:rPr>
  </w:style>
  <w:style w:type="character" w:customStyle="1" w:styleId="URLPACKT">
    <w:name w:val="URL [PACKT]"/>
    <w:uiPriority w:val="99"/>
    <w:rsid w:val="00E041ED"/>
    <w:rPr>
      <w:rFonts w:ascii="Lucida Console" w:hAnsi="Lucida Console"/>
      <w:color w:val="0000FF"/>
      <w:sz w:val="19"/>
      <w:szCs w:val="18"/>
    </w:rPr>
  </w:style>
  <w:style w:type="character" w:customStyle="1" w:styleId="HeaderChar">
    <w:name w:val="Header Char"/>
    <w:rsid w:val="00DB5A6D"/>
    <w:rPr>
      <w:rFonts w:ascii="Arial" w:eastAsia="Times New Roman" w:hAnsi="Arial" w:cs="Arial"/>
      <w:bCs/>
      <w:sz w:val="20"/>
      <w:szCs w:val="24"/>
      <w:lang w:val="en-US"/>
    </w:rPr>
  </w:style>
  <w:style w:type="character" w:styleId="CommentReference">
    <w:name w:val="annotation reference"/>
    <w:rsid w:val="00DB5A6D"/>
    <w:rPr>
      <w:sz w:val="16"/>
      <w:szCs w:val="16"/>
    </w:rPr>
  </w:style>
  <w:style w:type="character" w:customStyle="1" w:styleId="CommentTextChar">
    <w:name w:val="Comment Text Char"/>
    <w:rsid w:val="00DB5A6D"/>
    <w:rPr>
      <w:rFonts w:ascii="Arial" w:eastAsia="Times New Roman" w:hAnsi="Arial" w:cs="Arial"/>
      <w:bCs/>
      <w:sz w:val="20"/>
      <w:szCs w:val="20"/>
      <w:lang w:val="en-US"/>
    </w:rPr>
  </w:style>
  <w:style w:type="character" w:customStyle="1" w:styleId="CommentSubjectChar">
    <w:name w:val="Comment Subject Char"/>
    <w:rsid w:val="00DB5A6D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InternetLink">
    <w:name w:val="Internet Link"/>
    <w:rsid w:val="00DB5A6D"/>
    <w:rPr>
      <w:color w:val="0000FF"/>
      <w:u w:val="single"/>
      <w:lang w:val="en-US" w:eastAsia="en-US" w:bidi="en-US"/>
    </w:rPr>
  </w:style>
  <w:style w:type="character" w:styleId="PlaceholderText">
    <w:name w:val="Placeholder Text"/>
    <w:basedOn w:val="DefaultParagraphFont"/>
    <w:rsid w:val="00DB5A6D"/>
    <w:rPr>
      <w:color w:val="808080"/>
    </w:rPr>
  </w:style>
  <w:style w:type="character" w:styleId="HTMLCode">
    <w:name w:val="HTML Code"/>
    <w:basedOn w:val="DefaultParagraphFont"/>
    <w:rsid w:val="00DB5A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5A6D"/>
  </w:style>
  <w:style w:type="character" w:customStyle="1" w:styleId="FMNormalPACKT">
    <w:name w:val="FM Normal [PACKT]"/>
    <w:rsid w:val="00DB5A6D"/>
    <w:rPr>
      <w:rFonts w:ascii="Times New Roman" w:hAnsi="Times New Roman"/>
      <w:color w:val="000000"/>
      <w:sz w:val="20"/>
      <w:szCs w:val="18"/>
    </w:rPr>
  </w:style>
  <w:style w:type="character" w:customStyle="1" w:styleId="BodyTextChar">
    <w:name w:val="Body Text Char"/>
    <w:basedOn w:val="DefaultParagraphFont"/>
    <w:rsid w:val="00DB5A6D"/>
    <w:rPr>
      <w:rFonts w:ascii="Arial" w:hAnsi="Arial" w:cs="Arial"/>
      <w:bCs/>
      <w:szCs w:val="24"/>
      <w:lang w:val="en-US" w:eastAsia="en-US"/>
    </w:rPr>
  </w:style>
  <w:style w:type="character" w:customStyle="1" w:styleId="Heading7Char">
    <w:name w:val="Heading 7 Char"/>
    <w:basedOn w:val="DefaultParagraphFont"/>
    <w:rsid w:val="00DB5A6D"/>
    <w:rPr>
      <w:rFonts w:ascii="Garamond" w:hAnsi="Garamond"/>
      <w:b/>
      <w:sz w:val="24"/>
      <w:szCs w:val="24"/>
    </w:rPr>
  </w:style>
  <w:style w:type="character" w:customStyle="1" w:styleId="Heading8Char">
    <w:name w:val="Heading 8 Char"/>
    <w:basedOn w:val="DefaultParagraphFont"/>
    <w:rsid w:val="00DB5A6D"/>
    <w:rPr>
      <w:rFonts w:ascii="Garamond" w:hAnsi="Garamond"/>
      <w:b/>
      <w:bCs/>
      <w:sz w:val="24"/>
    </w:rPr>
  </w:style>
  <w:style w:type="character" w:customStyle="1" w:styleId="Heading9Char">
    <w:name w:val="Heading 9 Char"/>
    <w:basedOn w:val="DefaultParagraphFont"/>
    <w:rsid w:val="00DB5A6D"/>
    <w:rPr>
      <w:rFonts w:ascii="Garamond" w:hAnsi="Garamond"/>
      <w:b/>
      <w:bCs/>
      <w:sz w:val="24"/>
      <w:szCs w:val="24"/>
    </w:rPr>
  </w:style>
  <w:style w:type="character" w:customStyle="1" w:styleId="Heading3Char1">
    <w:name w:val="Heading 3 Char1"/>
    <w:basedOn w:val="DefaultParagraphFont"/>
    <w:rsid w:val="00DB5A6D"/>
    <w:rPr>
      <w:rFonts w:ascii="Arial" w:hAnsi="Arial" w:cs="Arial"/>
      <w:b/>
      <w:iCs/>
      <w:color w:val="000000"/>
      <w:sz w:val="26"/>
      <w:szCs w:val="26"/>
      <w:lang w:val="en-GB" w:eastAsia="en-US"/>
    </w:rPr>
  </w:style>
  <w:style w:type="character" w:customStyle="1" w:styleId="Heading4Char1">
    <w:name w:val="Heading 4 Char1"/>
    <w:basedOn w:val="DefaultParagraphFont"/>
    <w:rsid w:val="00DB5A6D"/>
    <w:rPr>
      <w:rFonts w:ascii="Arial" w:hAnsi="Arial" w:cs="Arial"/>
      <w:b/>
      <w:iCs/>
      <w:color w:val="000000"/>
      <w:sz w:val="24"/>
      <w:szCs w:val="28"/>
      <w:lang w:val="en-GB" w:eastAsia="en-US"/>
    </w:rPr>
  </w:style>
  <w:style w:type="character" w:customStyle="1" w:styleId="Heading5Char1">
    <w:name w:val="Heading 5 Char1"/>
    <w:basedOn w:val="DefaultParagraphFont"/>
    <w:rsid w:val="00DB5A6D"/>
    <w:rPr>
      <w:rFonts w:ascii="Arial" w:hAnsi="Arial" w:cs="Arial"/>
      <w:b/>
      <w:color w:val="000000"/>
      <w:sz w:val="22"/>
      <w:szCs w:val="26"/>
      <w:lang w:val="en-GB" w:eastAsia="en-US"/>
    </w:rPr>
  </w:style>
  <w:style w:type="character" w:customStyle="1" w:styleId="TitleChar">
    <w:name w:val="Title Char"/>
    <w:basedOn w:val="DefaultParagraphFont"/>
    <w:rsid w:val="00DB5A6D"/>
    <w:rPr>
      <w:rFonts w:ascii="Garamond" w:hAnsi="Garamond" w:cs="Arial"/>
      <w:b/>
      <w:bCs/>
      <w:smallCaps/>
      <w:sz w:val="40"/>
      <w:szCs w:val="32"/>
    </w:rPr>
  </w:style>
  <w:style w:type="character" w:customStyle="1" w:styleId="ListLabel1">
    <w:name w:val="ListLabel 1"/>
    <w:rsid w:val="00DB5A6D"/>
    <w:rPr>
      <w:rFonts w:cs="Arial"/>
      <w:b w:val="0"/>
      <w:sz w:val="20"/>
    </w:rPr>
  </w:style>
  <w:style w:type="character" w:customStyle="1" w:styleId="ListLabel2">
    <w:name w:val="ListLabel 2"/>
    <w:rsid w:val="00DB5A6D"/>
    <w:rPr>
      <w:rFonts w:cs="Courier New"/>
    </w:rPr>
  </w:style>
  <w:style w:type="character" w:customStyle="1" w:styleId="ListLabel3">
    <w:name w:val="ListLabel 3"/>
    <w:rsid w:val="00DB5A6D"/>
    <w:rPr>
      <w:rFonts w:cs="Times New Roman"/>
      <w:color w:val="00000A"/>
      <w:sz w:val="16"/>
    </w:rPr>
  </w:style>
  <w:style w:type="character" w:customStyle="1" w:styleId="ListLabel4">
    <w:name w:val="ListLabel 4"/>
    <w:rsid w:val="00DB5A6D"/>
    <w:rPr>
      <w:color w:val="00000A"/>
    </w:rPr>
  </w:style>
  <w:style w:type="character" w:customStyle="1" w:styleId="ListLabel5">
    <w:name w:val="ListLabel 5"/>
    <w:rsid w:val="00DB5A6D"/>
    <w:rPr>
      <w:b w:val="0"/>
      <w:i/>
    </w:rPr>
  </w:style>
  <w:style w:type="paragraph" w:customStyle="1" w:styleId="Heading">
    <w:name w:val="Heading"/>
    <w:basedOn w:val="Normal"/>
    <w:next w:val="Textbody"/>
    <w:rsid w:val="00DB5A6D"/>
    <w:pPr>
      <w:keepNext/>
      <w:spacing w:before="240" w:after="120"/>
    </w:pPr>
    <w:rPr>
      <w:rFonts w:eastAsia="Droid Sans" w:cs="Lohit Hindi"/>
      <w:sz w:val="28"/>
      <w:szCs w:val="28"/>
    </w:rPr>
  </w:style>
  <w:style w:type="paragraph" w:customStyle="1" w:styleId="Textbody">
    <w:name w:val="Text body"/>
    <w:basedOn w:val="Normal"/>
    <w:rsid w:val="00DB5A6D"/>
    <w:pPr>
      <w:spacing w:after="120"/>
    </w:pPr>
  </w:style>
  <w:style w:type="paragraph" w:styleId="List">
    <w:name w:val="List"/>
    <w:basedOn w:val="Textbody"/>
    <w:rsid w:val="00DB5A6D"/>
    <w:rPr>
      <w:rFonts w:cs="Lohit Hindi"/>
    </w:rPr>
  </w:style>
  <w:style w:type="paragraph" w:styleId="Caption">
    <w:name w:val="caption"/>
    <w:basedOn w:val="Normal"/>
    <w:rsid w:val="00DB5A6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DB5A6D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rsid w:val="00E041ED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AlphabeticalBulletPACKT">
    <w:name w:val="Alphabetical Bullet [PACKT]"/>
    <w:basedOn w:val="Normal"/>
    <w:uiPriority w:val="99"/>
    <w:qFormat/>
    <w:rsid w:val="00E041ED"/>
    <w:pPr>
      <w:numPr>
        <w:numId w:val="20"/>
      </w:numPr>
      <w:tabs>
        <w:tab w:val="left" w:pos="360"/>
      </w:tabs>
      <w:suppressAutoHyphens/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E041ED"/>
    <w:pPr>
      <w:spacing w:after="120"/>
    </w:pPr>
    <w:rPr>
      <w:bCs/>
    </w:rPr>
  </w:style>
  <w:style w:type="paragraph" w:customStyle="1" w:styleId="NormalPACKT">
    <w:name w:val="Normal [PACKT]"/>
    <w:uiPriority w:val="99"/>
    <w:rsid w:val="00E041ED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 w:eastAsia="en-US"/>
    </w:rPr>
  </w:style>
  <w:style w:type="paragraph" w:customStyle="1" w:styleId="AppendixTitlePACKT">
    <w:name w:val="Appendix Title [PACKT]"/>
    <w:basedOn w:val="NormalPACKT"/>
    <w:uiPriority w:val="99"/>
    <w:rsid w:val="00E041ED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paragraph" w:customStyle="1" w:styleId="BulletPACKT">
    <w:name w:val="Bullet [PACKT]"/>
    <w:basedOn w:val="NormalPACKT"/>
    <w:uiPriority w:val="99"/>
    <w:rsid w:val="00E041ED"/>
    <w:pPr>
      <w:numPr>
        <w:numId w:val="4"/>
      </w:numPr>
      <w:tabs>
        <w:tab w:val="left" w:pos="360"/>
      </w:tabs>
      <w:suppressAutoHyphens/>
      <w:spacing w:after="60"/>
      <w:ind w:left="720" w:right="360"/>
    </w:pPr>
  </w:style>
  <w:style w:type="paragraph" w:customStyle="1" w:styleId="BulletEndPACKT">
    <w:name w:val="Bullet End [PACKT]"/>
    <w:basedOn w:val="BulletPACKT"/>
    <w:next w:val="NormalPACKT"/>
    <w:uiPriority w:val="99"/>
    <w:rsid w:val="00E041ED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rsid w:val="00E041ED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rsid w:val="00E041ED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rsid w:val="00E041ED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rsid w:val="00E041ED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E041ED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E041ED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E041ED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E041ED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E041ED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E041ED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E041ED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E041ED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E041ED"/>
    <w:pPr>
      <w:spacing w:after="173"/>
    </w:pPr>
  </w:style>
  <w:style w:type="paragraph" w:customStyle="1" w:styleId="ChapterNumberPACKT">
    <w:name w:val="Chapter Number [PACKT]"/>
    <w:next w:val="ChapterTitlePACKT"/>
    <w:rsid w:val="00E041ED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 w:eastAsia="en-US"/>
    </w:rPr>
  </w:style>
  <w:style w:type="paragraph" w:customStyle="1" w:styleId="ChapterTitlePACKT">
    <w:name w:val="Chapter Title [PACKT]"/>
    <w:next w:val="NormalPACKT"/>
    <w:uiPriority w:val="99"/>
    <w:rsid w:val="00E041ED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 w:eastAsia="en-US"/>
    </w:rPr>
  </w:style>
  <w:style w:type="paragraph" w:customStyle="1" w:styleId="CodePACKT">
    <w:name w:val="Code [PACKT]"/>
    <w:basedOn w:val="NormalPACKT"/>
    <w:uiPriority w:val="99"/>
    <w:rsid w:val="00E041ED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rsid w:val="00E041ED"/>
    <w:pPr>
      <w:spacing w:after="120"/>
    </w:pPr>
  </w:style>
  <w:style w:type="paragraph" w:customStyle="1" w:styleId="CodeWithinBulletsPACKT">
    <w:name w:val="Code Within Bullets [PACKT]"/>
    <w:basedOn w:val="CodePACKT"/>
    <w:uiPriority w:val="99"/>
    <w:rsid w:val="00E041ED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rsid w:val="00E041ED"/>
    <w:pPr>
      <w:spacing w:after="120"/>
    </w:pPr>
  </w:style>
  <w:style w:type="paragraph" w:customStyle="1" w:styleId="CodeWithinTipPACKT">
    <w:name w:val="Code Within Tip [PACKT]"/>
    <w:uiPriority w:val="99"/>
    <w:qFormat/>
    <w:rsid w:val="00E041ED"/>
    <w:pPr>
      <w:pBdr>
        <w:top w:val="double" w:sz="4" w:space="6" w:color="auto"/>
        <w:bottom w:val="double" w:sz="4" w:space="9" w:color="auto"/>
      </w:pBdr>
      <w:spacing w:after="50" w:line="240" w:lineRule="auto"/>
      <w:ind w:left="720" w:right="720"/>
    </w:pPr>
    <w:rPr>
      <w:rFonts w:ascii="Lucida Console" w:eastAsia="Times New Roman" w:hAnsi="Lucida Console" w:cs="Times New Roman"/>
      <w:sz w:val="19"/>
      <w:szCs w:val="20"/>
      <w:lang w:val="en-US" w:eastAsia="en-US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E041ED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E041ED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E041ED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E041ED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E041ED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rsid w:val="00E041ED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rsid w:val="00E041ED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E041ED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E041ED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E041ED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E041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E041ED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E041ED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E041ED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E041ED"/>
    <w:pPr>
      <w:spacing w:after="120"/>
    </w:pPr>
  </w:style>
  <w:style w:type="paragraph" w:styleId="Footer">
    <w:name w:val="footer"/>
    <w:basedOn w:val="Normal"/>
    <w:rsid w:val="00E041ED"/>
    <w:pPr>
      <w:tabs>
        <w:tab w:val="center" w:pos="4320"/>
        <w:tab w:val="right" w:pos="8640"/>
      </w:tabs>
    </w:pPr>
  </w:style>
  <w:style w:type="paragraph" w:customStyle="1" w:styleId="FigurePACKT">
    <w:name w:val="Figure [PACKT]"/>
    <w:uiPriority w:val="99"/>
    <w:rsid w:val="00E041ED"/>
    <w:pPr>
      <w:spacing w:before="240" w:after="240" w:line="240" w:lineRule="auto"/>
      <w:jc w:val="center"/>
    </w:pPr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FigureCaptionPACKT">
    <w:name w:val="Figure Caption [PACKT]"/>
    <w:basedOn w:val="FigurePACKT"/>
    <w:uiPriority w:val="99"/>
    <w:qFormat/>
    <w:rsid w:val="00E041ED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E041ED"/>
  </w:style>
  <w:style w:type="paragraph" w:customStyle="1" w:styleId="FigureWithinInformationBoxPACKT">
    <w:name w:val="Figure Within Information Box [PACKT]"/>
    <w:basedOn w:val="FigureWithinBulletPACKT"/>
    <w:qFormat/>
    <w:rsid w:val="00E041ED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E041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E041ED"/>
    <w:pPr>
      <w:pBdr>
        <w:top w:val="double" w:sz="4" w:space="6" w:color="auto"/>
        <w:bottom w:val="double" w:sz="4" w:space="9" w:color="auto"/>
      </w:pBdr>
    </w:pPr>
  </w:style>
  <w:style w:type="paragraph" w:customStyle="1" w:styleId="IgnorePACKT">
    <w:name w:val="Ignore [PACKT]"/>
    <w:basedOn w:val="FigureWithinTipPACKT"/>
    <w:uiPriority w:val="99"/>
    <w:qFormat/>
    <w:rsid w:val="00E041ED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E041ED"/>
    <w:pPr>
      <w:ind w:left="1080"/>
    </w:pPr>
  </w:style>
  <w:style w:type="paragraph" w:customStyle="1" w:styleId="LayoutInformationPACKT">
    <w:name w:val="Layout Information [PACKT]"/>
    <w:basedOn w:val="NormalPACKT"/>
    <w:next w:val="NormalPACKT"/>
    <w:rsid w:val="00E041ED"/>
    <w:rPr>
      <w:rFonts w:ascii="Arial" w:hAnsi="Arial"/>
      <w:b/>
      <w:color w:val="FF0000"/>
      <w:sz w:val="28"/>
      <w:szCs w:val="28"/>
    </w:rPr>
  </w:style>
  <w:style w:type="paragraph" w:customStyle="1" w:styleId="NumberedBulletPACKT">
    <w:name w:val="Numbered Bullet [PACKT]"/>
    <w:basedOn w:val="BulletPACKT"/>
    <w:uiPriority w:val="99"/>
    <w:rsid w:val="00E041ED"/>
    <w:pPr>
      <w:numPr>
        <w:numId w:val="7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rsid w:val="00E041ED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rsid w:val="00E041ED"/>
    <w:pPr>
      <w:numPr>
        <w:numId w:val="10"/>
      </w:numPr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rsid w:val="00E041ED"/>
    <w:pPr>
      <w:spacing w:after="120"/>
    </w:pPr>
  </w:style>
  <w:style w:type="paragraph" w:customStyle="1" w:styleId="TableColumnHeadingPACKT">
    <w:name w:val="Table Column Heading [PACKT]"/>
    <w:basedOn w:val="NormalPACKT"/>
    <w:uiPriority w:val="99"/>
    <w:rsid w:val="00E041ED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E041ED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E041ED"/>
  </w:style>
  <w:style w:type="paragraph" w:customStyle="1" w:styleId="TipWithinBulletPACKT">
    <w:name w:val="Tip Within Bullet [PACKT]"/>
    <w:basedOn w:val="TableWithinBulletPACKT"/>
    <w:uiPriority w:val="99"/>
    <w:qFormat/>
    <w:rsid w:val="00E041ED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E041ED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qFormat/>
    <w:rsid w:val="00E041ED"/>
  </w:style>
  <w:style w:type="paragraph" w:customStyle="1" w:styleId="PartTitlePACKT">
    <w:name w:val="Part Title [PACKT]"/>
    <w:basedOn w:val="PartPACKT"/>
    <w:uiPriority w:val="99"/>
    <w:qFormat/>
    <w:rsid w:val="00E041ED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E041ED"/>
    <w:rPr>
      <w:sz w:val="46"/>
    </w:rPr>
  </w:style>
  <w:style w:type="paragraph" w:customStyle="1" w:styleId="QuotePACKT">
    <w:name w:val="Quote [PACKT]"/>
    <w:basedOn w:val="NormalPACKT"/>
    <w:uiPriority w:val="99"/>
    <w:rsid w:val="00E041ED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QuoteWithinBulletPACKT">
    <w:name w:val="Quote Within Bullet [PACKT]"/>
    <w:basedOn w:val="QuotePACKT"/>
    <w:uiPriority w:val="99"/>
    <w:qFormat/>
    <w:rsid w:val="00E041ED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E041ED"/>
    <w:pPr>
      <w:numPr>
        <w:numId w:val="14"/>
      </w:numPr>
      <w:tabs>
        <w:tab w:val="clear" w:pos="360"/>
      </w:tabs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E041ED"/>
    <w:pPr>
      <w:spacing w:after="120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E041ED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styleId="Header">
    <w:name w:val="header"/>
    <w:basedOn w:val="Normal"/>
    <w:rsid w:val="00DB5A6D"/>
    <w:pPr>
      <w:suppressLineNumbers/>
      <w:tabs>
        <w:tab w:val="center" w:pos="4986"/>
        <w:tab w:val="right" w:pos="9972"/>
      </w:tabs>
    </w:pPr>
  </w:style>
  <w:style w:type="paragraph" w:styleId="CommentText">
    <w:name w:val="annotation text"/>
    <w:basedOn w:val="Normal"/>
    <w:rsid w:val="00DB5A6D"/>
    <w:rPr>
      <w:szCs w:val="20"/>
    </w:rPr>
  </w:style>
  <w:style w:type="paragraph" w:styleId="CommentSubject">
    <w:name w:val="annotation subject"/>
    <w:basedOn w:val="CommentText"/>
    <w:rsid w:val="00DB5A6D"/>
    <w:rPr>
      <w:b/>
    </w:rPr>
  </w:style>
  <w:style w:type="paragraph" w:styleId="ListParagraph">
    <w:name w:val="List Paragraph"/>
    <w:basedOn w:val="Normal"/>
    <w:uiPriority w:val="34"/>
    <w:qFormat/>
    <w:rsid w:val="00DB5A6D"/>
    <w:pPr>
      <w:ind w:left="720"/>
    </w:pPr>
  </w:style>
  <w:style w:type="paragraph" w:styleId="Revision">
    <w:name w:val="Revision"/>
    <w:rsid w:val="00DB5A6D"/>
    <w:pPr>
      <w:tabs>
        <w:tab w:val="left" w:pos="708"/>
      </w:tabs>
      <w:suppressAutoHyphens/>
    </w:pPr>
    <w:rPr>
      <w:rFonts w:ascii="Arial" w:eastAsia="Times New Roman" w:hAnsi="Arial" w:cs="Arial"/>
      <w:bCs/>
      <w:sz w:val="20"/>
      <w:szCs w:val="24"/>
      <w:lang w:val="en-US" w:eastAsia="zh-CN"/>
    </w:rPr>
  </w:style>
  <w:style w:type="paragraph" w:styleId="NormalWeb">
    <w:name w:val="Normal (Web)"/>
    <w:basedOn w:val="Normal"/>
    <w:rsid w:val="00DB5A6D"/>
    <w:pPr>
      <w:spacing w:before="28" w:after="28"/>
    </w:pPr>
    <w:rPr>
      <w:rFonts w:ascii="Times New Roman" w:hAnsi="Times New Roman"/>
      <w:bCs w:val="0"/>
    </w:rPr>
  </w:style>
  <w:style w:type="paragraph" w:styleId="Title">
    <w:name w:val="Title"/>
    <w:basedOn w:val="Normal"/>
    <w:next w:val="Subtitle"/>
    <w:rsid w:val="00DB5A6D"/>
    <w:pPr>
      <w:spacing w:before="120" w:after="240"/>
      <w:jc w:val="center"/>
    </w:pPr>
    <w:rPr>
      <w:b/>
      <w:bCs w:val="0"/>
      <w:smallCaps/>
      <w:sz w:val="40"/>
      <w:szCs w:val="32"/>
    </w:rPr>
  </w:style>
  <w:style w:type="paragraph" w:styleId="Subtitle">
    <w:name w:val="Subtitle"/>
    <w:basedOn w:val="Heading"/>
    <w:next w:val="Textbody"/>
    <w:rsid w:val="00DB5A6D"/>
    <w:pPr>
      <w:jc w:val="center"/>
    </w:pPr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323BB"/>
    <w:rPr>
      <w:i/>
      <w:iCs/>
      <w:color w:val="808080" w:themeColor="text1" w:themeTint="7F"/>
    </w:rPr>
  </w:style>
  <w:style w:type="table" w:styleId="TableGrid">
    <w:name w:val="Table Grid"/>
    <w:basedOn w:val="TableNormal"/>
    <w:rsid w:val="00E04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umberedBullet">
    <w:name w:val="Numbered Bullet"/>
    <w:uiPriority w:val="99"/>
    <w:rsid w:val="00E041ED"/>
  </w:style>
  <w:style w:type="numbering" w:customStyle="1" w:styleId="NumberedBulletWithinBullet">
    <w:name w:val="Numbered Bullet Within Bullet"/>
    <w:uiPriority w:val="99"/>
    <w:rsid w:val="00E041ED"/>
    <w:pPr>
      <w:numPr>
        <w:numId w:val="8"/>
      </w:numPr>
    </w:pPr>
  </w:style>
  <w:style w:type="numbering" w:customStyle="1" w:styleId="RomanNumberedBullet">
    <w:name w:val="Roman Numbered Bullet"/>
    <w:uiPriority w:val="99"/>
    <w:rsid w:val="00E041ED"/>
    <w:pPr>
      <w:numPr>
        <w:numId w:val="11"/>
      </w:numPr>
    </w:pPr>
  </w:style>
  <w:style w:type="numbering" w:customStyle="1" w:styleId="AlphabeticalBullet">
    <w:name w:val="Alphabetical Bullet"/>
    <w:uiPriority w:val="99"/>
    <w:rsid w:val="00E041ED"/>
    <w:pPr>
      <w:numPr>
        <w:numId w:val="19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41E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41ED"/>
    <w:rPr>
      <w:rFonts w:ascii="Tahoma" w:eastAsia="Times New Roman" w:hAnsi="Tahoma" w:cs="Tahoma"/>
      <w:bCs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E041ED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  <w:lang w:val="en-US" w:eastAsia="en-US"/>
    </w:rPr>
  </w:style>
  <w:style w:type="paragraph" w:styleId="Cmsor1">
    <w:name w:val="heading 1"/>
    <w:aliases w:val="Heading 1 [PACKT]"/>
    <w:next w:val="NormalPACKT"/>
    <w:link w:val="Cmsor1Char"/>
    <w:qFormat/>
    <w:rsid w:val="00E041ED"/>
    <w:pPr>
      <w:keepNext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000000"/>
      <w:kern w:val="32"/>
      <w:sz w:val="32"/>
      <w:szCs w:val="32"/>
      <w:lang w:val="en-GB" w:eastAsia="en-US"/>
    </w:rPr>
  </w:style>
  <w:style w:type="paragraph" w:styleId="Cmsor2">
    <w:name w:val="heading 2"/>
    <w:aliases w:val="Heading 2 [PACKT]"/>
    <w:next w:val="NormalPACKT"/>
    <w:link w:val="Cmsor2Char"/>
    <w:qFormat/>
    <w:rsid w:val="00E041ED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000000"/>
      <w:sz w:val="28"/>
      <w:szCs w:val="28"/>
      <w:lang w:val="en-GB" w:eastAsia="en-US"/>
    </w:rPr>
  </w:style>
  <w:style w:type="paragraph" w:styleId="Cmsor3">
    <w:name w:val="heading 3"/>
    <w:aliases w:val="Heading 3 [PACKT]"/>
    <w:next w:val="NormalPACKT"/>
    <w:qFormat/>
    <w:rsid w:val="00E041E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iCs/>
      <w:color w:val="000000"/>
      <w:sz w:val="26"/>
      <w:szCs w:val="26"/>
      <w:lang w:val="en-GB" w:eastAsia="en-US"/>
    </w:rPr>
  </w:style>
  <w:style w:type="paragraph" w:styleId="Cmsor4">
    <w:name w:val="heading 4"/>
    <w:aliases w:val="Heading 4 [PACKT]"/>
    <w:next w:val="NormalPACKT"/>
    <w:qFormat/>
    <w:rsid w:val="00E041ED"/>
    <w:pPr>
      <w:spacing w:before="160" w:after="60" w:line="240" w:lineRule="auto"/>
      <w:outlineLvl w:val="3"/>
    </w:pPr>
    <w:rPr>
      <w:rFonts w:ascii="Arial" w:eastAsia="Times New Roman" w:hAnsi="Arial" w:cs="Arial"/>
      <w:b/>
      <w:iCs/>
      <w:color w:val="000000"/>
      <w:sz w:val="24"/>
      <w:szCs w:val="28"/>
      <w:lang w:val="en-GB" w:eastAsia="en-US"/>
    </w:rPr>
  </w:style>
  <w:style w:type="paragraph" w:styleId="Cmsor5">
    <w:name w:val="heading 5"/>
    <w:aliases w:val="Heading 5 [PACKT]"/>
    <w:next w:val="NormalPACKT"/>
    <w:qFormat/>
    <w:rsid w:val="00E041ED"/>
    <w:pPr>
      <w:spacing w:before="80" w:after="60" w:line="240" w:lineRule="auto"/>
      <w:outlineLvl w:val="4"/>
    </w:pPr>
    <w:rPr>
      <w:rFonts w:ascii="Arial" w:eastAsia="Times New Roman" w:hAnsi="Arial" w:cs="Arial"/>
      <w:b/>
      <w:color w:val="000000"/>
      <w:szCs w:val="26"/>
      <w:lang w:val="en-GB" w:eastAsia="en-US"/>
    </w:rPr>
  </w:style>
  <w:style w:type="paragraph" w:styleId="Cmsor6">
    <w:name w:val="heading 6"/>
    <w:aliases w:val="Heading 6 [PACKT]"/>
    <w:basedOn w:val="Cmsor2"/>
    <w:next w:val="NormalPACKT"/>
    <w:link w:val="Cmsor6Char"/>
    <w:qFormat/>
    <w:rsid w:val="00E041ED"/>
    <w:pPr>
      <w:spacing w:before="120"/>
      <w:outlineLvl w:val="5"/>
    </w:pPr>
    <w:rPr>
      <w:b w:val="0"/>
      <w:bCs w:val="0"/>
      <w:sz w:val="20"/>
      <w:szCs w:val="22"/>
    </w:rPr>
  </w:style>
  <w:style w:type="paragraph" w:styleId="Cmsor7">
    <w:name w:val="heading 7"/>
    <w:basedOn w:val="Norml"/>
    <w:next w:val="Textbody"/>
    <w:rsid w:val="00DB5A6D"/>
    <w:pPr>
      <w:tabs>
        <w:tab w:val="num" w:pos="1296"/>
      </w:tabs>
      <w:spacing w:line="320" w:lineRule="atLeast"/>
      <w:ind w:left="1296" w:hanging="1296"/>
      <w:outlineLvl w:val="6"/>
    </w:pPr>
    <w:rPr>
      <w:b/>
    </w:rPr>
  </w:style>
  <w:style w:type="paragraph" w:styleId="Cmsor8">
    <w:name w:val="heading 8"/>
    <w:basedOn w:val="Norml"/>
    <w:next w:val="Textbody"/>
    <w:rsid w:val="00DB5A6D"/>
    <w:pPr>
      <w:keepNext/>
      <w:tabs>
        <w:tab w:val="num" w:pos="1440"/>
      </w:tabs>
      <w:ind w:left="1440" w:hanging="1440"/>
      <w:outlineLvl w:val="7"/>
    </w:pPr>
    <w:rPr>
      <w:b/>
      <w:bCs w:val="0"/>
      <w:szCs w:val="20"/>
    </w:rPr>
  </w:style>
  <w:style w:type="paragraph" w:styleId="Cmsor9">
    <w:name w:val="heading 9"/>
    <w:basedOn w:val="Norml"/>
    <w:next w:val="Textbody"/>
    <w:rsid w:val="00DB5A6D"/>
    <w:pPr>
      <w:keepNext/>
      <w:tabs>
        <w:tab w:val="num" w:pos="1584"/>
      </w:tabs>
      <w:ind w:left="576"/>
      <w:outlineLvl w:val="8"/>
    </w:pPr>
    <w:rPr>
      <w:b/>
      <w:bCs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DB5A6D"/>
  </w:style>
  <w:style w:type="character" w:customStyle="1" w:styleId="WW8Num2z0">
    <w:name w:val="WW8Num2z0"/>
    <w:rsid w:val="00DB5A6D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DB5A6D"/>
    <w:rPr>
      <w:rFonts w:ascii="Courier New" w:hAnsi="Courier New" w:cs="Courier New"/>
    </w:rPr>
  </w:style>
  <w:style w:type="character" w:customStyle="1" w:styleId="WW8Num2z2">
    <w:name w:val="WW8Num2z2"/>
    <w:rsid w:val="00DB5A6D"/>
    <w:rPr>
      <w:rFonts w:ascii="Wingdings" w:hAnsi="Wingdings" w:cs="Wingdings"/>
    </w:rPr>
  </w:style>
  <w:style w:type="character" w:customStyle="1" w:styleId="WW8Num2z3">
    <w:name w:val="WW8Num2z3"/>
    <w:rsid w:val="00DB5A6D"/>
    <w:rPr>
      <w:rFonts w:ascii="Symbol" w:hAnsi="Symbol" w:cs="Symbol"/>
    </w:rPr>
  </w:style>
  <w:style w:type="character" w:customStyle="1" w:styleId="WW8Num5z0">
    <w:name w:val="WW8Num5z0"/>
    <w:rsid w:val="00DB5A6D"/>
    <w:rPr>
      <w:rFonts w:ascii="Symbol" w:hAnsi="Symbol" w:cs="Symbol"/>
    </w:rPr>
  </w:style>
  <w:style w:type="character" w:customStyle="1" w:styleId="WW8Num5z1">
    <w:name w:val="WW8Num5z1"/>
    <w:rsid w:val="00DB5A6D"/>
    <w:rPr>
      <w:rFonts w:ascii="Courier New" w:hAnsi="Courier New" w:cs="Courier New"/>
    </w:rPr>
  </w:style>
  <w:style w:type="character" w:customStyle="1" w:styleId="WW8Num5z2">
    <w:name w:val="WW8Num5z2"/>
    <w:rsid w:val="00DB5A6D"/>
    <w:rPr>
      <w:rFonts w:ascii="Wingdings" w:hAnsi="Wingdings" w:cs="Wingdings"/>
    </w:rPr>
  </w:style>
  <w:style w:type="character" w:customStyle="1" w:styleId="Cmsor1Char">
    <w:name w:val="Címsor 1 Char"/>
    <w:aliases w:val="Heading 1 [PACKT] Char"/>
    <w:link w:val="Cmsor1"/>
    <w:rsid w:val="00E041ED"/>
    <w:rPr>
      <w:rFonts w:ascii="Arial" w:eastAsia="Times New Roman" w:hAnsi="Arial" w:cs="Arial"/>
      <w:b/>
      <w:iCs/>
      <w:color w:val="000000"/>
      <w:kern w:val="32"/>
      <w:sz w:val="32"/>
      <w:szCs w:val="32"/>
      <w:lang w:val="en-GB" w:eastAsia="en-US"/>
    </w:rPr>
  </w:style>
  <w:style w:type="character" w:customStyle="1" w:styleId="BuborkszvegChar">
    <w:name w:val="Buborékszöveg Char"/>
    <w:link w:val="Buborkszveg"/>
    <w:rsid w:val="00E041ED"/>
    <w:rPr>
      <w:rFonts w:ascii="Tahoma" w:eastAsia="Times New Roman" w:hAnsi="Tahoma" w:cs="Tahoma"/>
      <w:bCs/>
      <w:sz w:val="16"/>
      <w:szCs w:val="16"/>
      <w:lang w:val="en-US" w:eastAsia="en-US"/>
    </w:rPr>
  </w:style>
  <w:style w:type="character" w:customStyle="1" w:styleId="ChapterrefPACKT">
    <w:name w:val="Chapterref [PACKT]"/>
    <w:uiPriority w:val="99"/>
    <w:rsid w:val="00E041ED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character" w:customStyle="1" w:styleId="Cmsor2Char">
    <w:name w:val="Címsor 2 Char"/>
    <w:aliases w:val="Heading 2 [PACKT] Char"/>
    <w:link w:val="Cmsor2"/>
    <w:rsid w:val="00E041ED"/>
    <w:rPr>
      <w:rFonts w:ascii="Arial" w:eastAsia="Times New Roman" w:hAnsi="Arial" w:cs="Arial"/>
      <w:b/>
      <w:bCs/>
      <w:iCs/>
      <w:color w:val="000000"/>
      <w:sz w:val="28"/>
      <w:szCs w:val="28"/>
      <w:lang w:val="en-GB" w:eastAsia="en-US"/>
    </w:rPr>
  </w:style>
  <w:style w:type="character" w:customStyle="1" w:styleId="Heading3Char">
    <w:name w:val="Heading 3 Char"/>
    <w:rsid w:val="00DB5A6D"/>
    <w:rPr>
      <w:rFonts w:ascii="Arial" w:eastAsia="Times New Roman" w:hAnsi="Arial" w:cs="Arial"/>
      <w:b/>
      <w:iCs/>
      <w:color w:val="000000"/>
      <w:sz w:val="26"/>
      <w:szCs w:val="26"/>
      <w:lang w:val="en-GB" w:bidi="ar-SA"/>
    </w:rPr>
  </w:style>
  <w:style w:type="character" w:customStyle="1" w:styleId="Heading4Char">
    <w:name w:val="Heading 4 Char"/>
    <w:rsid w:val="00DB5A6D"/>
    <w:rPr>
      <w:rFonts w:ascii="Arial" w:eastAsia="Times New Roman" w:hAnsi="Arial" w:cs="Arial"/>
      <w:b/>
      <w:iCs/>
      <w:color w:val="000000"/>
      <w:sz w:val="24"/>
      <w:szCs w:val="28"/>
      <w:lang w:val="en-GB" w:bidi="ar-SA"/>
    </w:rPr>
  </w:style>
  <w:style w:type="character" w:customStyle="1" w:styleId="Heading5Char">
    <w:name w:val="Heading 5 Char"/>
    <w:rsid w:val="00DB5A6D"/>
    <w:rPr>
      <w:rFonts w:ascii="Arial" w:eastAsia="Times New Roman" w:hAnsi="Arial" w:cs="Arial"/>
      <w:b/>
      <w:color w:val="000000"/>
      <w:szCs w:val="26"/>
      <w:lang w:val="en-GB" w:bidi="ar-SA"/>
    </w:rPr>
  </w:style>
  <w:style w:type="character" w:customStyle="1" w:styleId="Cmsor6Char">
    <w:name w:val="Címsor 6 Char"/>
    <w:aliases w:val="Heading 6 [PACKT] Char"/>
    <w:link w:val="Cmsor6"/>
    <w:rsid w:val="00E041ED"/>
    <w:rPr>
      <w:rFonts w:ascii="Arial" w:eastAsia="Times New Roman" w:hAnsi="Arial" w:cs="Arial"/>
      <w:iCs/>
      <w:color w:val="000000"/>
      <w:sz w:val="20"/>
      <w:lang w:val="en-GB" w:eastAsia="en-US"/>
    </w:rPr>
  </w:style>
  <w:style w:type="character" w:customStyle="1" w:styleId="CodeHighlightedPACKT">
    <w:name w:val="Code Highlighted [PACKT]"/>
    <w:uiPriority w:val="99"/>
    <w:qFormat/>
    <w:rsid w:val="00E041ED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rsid w:val="00E041ED"/>
    <w:rPr>
      <w:rFonts w:ascii="Lucida Console" w:hAnsi="Lucida Console"/>
      <w:color w:val="747959"/>
      <w:sz w:val="19"/>
      <w:szCs w:val="18"/>
    </w:rPr>
  </w:style>
  <w:style w:type="character" w:customStyle="1" w:styleId="FooterChar">
    <w:name w:val="Footer Char"/>
    <w:rsid w:val="00DB5A6D"/>
    <w:rPr>
      <w:rFonts w:ascii="Arial" w:eastAsia="Times New Roman" w:hAnsi="Arial" w:cs="Arial"/>
      <w:bCs/>
      <w:sz w:val="20"/>
      <w:szCs w:val="24"/>
      <w:lang w:val="en-US"/>
    </w:rPr>
  </w:style>
  <w:style w:type="character" w:customStyle="1" w:styleId="EmailPACKT">
    <w:name w:val="Email [PACKT]"/>
    <w:uiPriority w:val="99"/>
    <w:qFormat/>
    <w:rsid w:val="00E041ED"/>
    <w:rPr>
      <w:rFonts w:ascii="Lucida Console" w:hAnsi="Lucida Console"/>
      <w:color w:val="FF6600"/>
      <w:sz w:val="19"/>
      <w:szCs w:val="18"/>
    </w:rPr>
  </w:style>
  <w:style w:type="character" w:customStyle="1" w:styleId="IconPACKT">
    <w:name w:val="Icon [PACKT]"/>
    <w:uiPriority w:val="99"/>
    <w:qFormat/>
    <w:rsid w:val="00E041ED"/>
    <w:rPr>
      <w:rFonts w:ascii="Times New Roman" w:hAnsi="Times New Roman"/>
      <w:noProof/>
      <w:sz w:val="22"/>
    </w:rPr>
  </w:style>
  <w:style w:type="character" w:customStyle="1" w:styleId="ItalicsPACKT">
    <w:name w:val="Italics [PACKT]"/>
    <w:uiPriority w:val="99"/>
    <w:rsid w:val="00E041ED"/>
    <w:rPr>
      <w:i/>
      <w:color w:val="FF99CC"/>
    </w:rPr>
  </w:style>
  <w:style w:type="character" w:customStyle="1" w:styleId="KeyPACKT">
    <w:name w:val="Key [PACKT]"/>
    <w:uiPriority w:val="99"/>
    <w:rsid w:val="00E041ED"/>
    <w:rPr>
      <w:i/>
      <w:color w:val="00CCFF"/>
    </w:rPr>
  </w:style>
  <w:style w:type="character" w:customStyle="1" w:styleId="KeyWordPACKT">
    <w:name w:val="Key Word [PACKT]"/>
    <w:uiPriority w:val="99"/>
    <w:rsid w:val="00E041ED"/>
    <w:rPr>
      <w:b/>
    </w:rPr>
  </w:style>
  <w:style w:type="character" w:customStyle="1" w:styleId="ScreenTextPACKT">
    <w:name w:val="Screen Text [PACKT]"/>
    <w:uiPriority w:val="99"/>
    <w:rsid w:val="00E041ED"/>
    <w:rPr>
      <w:rFonts w:ascii="Times New Roman" w:hAnsi="Times New Roman"/>
      <w:b/>
      <w:color w:val="008000"/>
      <w:sz w:val="22"/>
    </w:rPr>
  </w:style>
  <w:style w:type="character" w:customStyle="1" w:styleId="URLPACKT">
    <w:name w:val="URL [PACKT]"/>
    <w:uiPriority w:val="99"/>
    <w:rsid w:val="00E041ED"/>
    <w:rPr>
      <w:rFonts w:ascii="Lucida Console" w:hAnsi="Lucida Console"/>
      <w:color w:val="0000FF"/>
      <w:sz w:val="19"/>
      <w:szCs w:val="18"/>
    </w:rPr>
  </w:style>
  <w:style w:type="character" w:customStyle="1" w:styleId="HeaderChar">
    <w:name w:val="Header Char"/>
    <w:rsid w:val="00DB5A6D"/>
    <w:rPr>
      <w:rFonts w:ascii="Arial" w:eastAsia="Times New Roman" w:hAnsi="Arial" w:cs="Arial"/>
      <w:bCs/>
      <w:sz w:val="20"/>
      <w:szCs w:val="24"/>
      <w:lang w:val="en-US"/>
    </w:rPr>
  </w:style>
  <w:style w:type="character" w:styleId="Jegyzethivatkozs">
    <w:name w:val="annotation reference"/>
    <w:rsid w:val="00DB5A6D"/>
    <w:rPr>
      <w:sz w:val="16"/>
      <w:szCs w:val="16"/>
    </w:rPr>
  </w:style>
  <w:style w:type="character" w:customStyle="1" w:styleId="CommentTextChar">
    <w:name w:val="Comment Text Char"/>
    <w:rsid w:val="00DB5A6D"/>
    <w:rPr>
      <w:rFonts w:ascii="Arial" w:eastAsia="Times New Roman" w:hAnsi="Arial" w:cs="Arial"/>
      <w:bCs/>
      <w:sz w:val="20"/>
      <w:szCs w:val="20"/>
      <w:lang w:val="en-US"/>
    </w:rPr>
  </w:style>
  <w:style w:type="character" w:customStyle="1" w:styleId="CommentSubjectChar">
    <w:name w:val="Comment Subject Char"/>
    <w:rsid w:val="00DB5A6D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InternetLink">
    <w:name w:val="Internet Link"/>
    <w:rsid w:val="00DB5A6D"/>
    <w:rPr>
      <w:color w:val="0000FF"/>
      <w:u w:val="single"/>
      <w:lang w:val="en-US" w:eastAsia="en-US" w:bidi="en-US"/>
    </w:rPr>
  </w:style>
  <w:style w:type="character" w:styleId="Helyrzszveg">
    <w:name w:val="Placeholder Text"/>
    <w:basedOn w:val="Bekezdsalapbettpusa"/>
    <w:rsid w:val="00DB5A6D"/>
    <w:rPr>
      <w:color w:val="808080"/>
    </w:rPr>
  </w:style>
  <w:style w:type="character" w:styleId="HTML-kd">
    <w:name w:val="HTML Code"/>
    <w:basedOn w:val="Bekezdsalapbettpusa"/>
    <w:rsid w:val="00DB5A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Bekezdsalapbettpusa"/>
    <w:rsid w:val="00DB5A6D"/>
  </w:style>
  <w:style w:type="character" w:customStyle="1" w:styleId="FMNormalPACKT">
    <w:name w:val="FM Normal [PACKT]"/>
    <w:rsid w:val="00DB5A6D"/>
    <w:rPr>
      <w:rFonts w:ascii="Times New Roman" w:hAnsi="Times New Roman"/>
      <w:color w:val="000000"/>
      <w:sz w:val="20"/>
      <w:szCs w:val="18"/>
    </w:rPr>
  </w:style>
  <w:style w:type="character" w:customStyle="1" w:styleId="BodyTextChar">
    <w:name w:val="Body Text Char"/>
    <w:basedOn w:val="Bekezdsalapbettpusa"/>
    <w:rsid w:val="00DB5A6D"/>
    <w:rPr>
      <w:rFonts w:ascii="Arial" w:hAnsi="Arial" w:cs="Arial"/>
      <w:bCs/>
      <w:szCs w:val="24"/>
      <w:lang w:val="en-US" w:eastAsia="en-US"/>
    </w:rPr>
  </w:style>
  <w:style w:type="character" w:customStyle="1" w:styleId="Heading7Char">
    <w:name w:val="Heading 7 Char"/>
    <w:basedOn w:val="Bekezdsalapbettpusa"/>
    <w:rsid w:val="00DB5A6D"/>
    <w:rPr>
      <w:rFonts w:ascii="Garamond" w:hAnsi="Garamond"/>
      <w:b/>
      <w:sz w:val="24"/>
      <w:szCs w:val="24"/>
    </w:rPr>
  </w:style>
  <w:style w:type="character" w:customStyle="1" w:styleId="Heading8Char">
    <w:name w:val="Heading 8 Char"/>
    <w:basedOn w:val="Bekezdsalapbettpusa"/>
    <w:rsid w:val="00DB5A6D"/>
    <w:rPr>
      <w:rFonts w:ascii="Garamond" w:hAnsi="Garamond"/>
      <w:b/>
      <w:bCs/>
      <w:sz w:val="24"/>
    </w:rPr>
  </w:style>
  <w:style w:type="character" w:customStyle="1" w:styleId="Heading9Char">
    <w:name w:val="Heading 9 Char"/>
    <w:basedOn w:val="Bekezdsalapbettpusa"/>
    <w:rsid w:val="00DB5A6D"/>
    <w:rPr>
      <w:rFonts w:ascii="Garamond" w:hAnsi="Garamond"/>
      <w:b/>
      <w:bCs/>
      <w:sz w:val="24"/>
      <w:szCs w:val="24"/>
    </w:rPr>
  </w:style>
  <w:style w:type="character" w:customStyle="1" w:styleId="Heading3Char1">
    <w:name w:val="Heading 3 Char1"/>
    <w:basedOn w:val="Bekezdsalapbettpusa"/>
    <w:rsid w:val="00DB5A6D"/>
    <w:rPr>
      <w:rFonts w:ascii="Arial" w:hAnsi="Arial" w:cs="Arial"/>
      <w:b/>
      <w:iCs/>
      <w:color w:val="000000"/>
      <w:sz w:val="26"/>
      <w:szCs w:val="26"/>
      <w:lang w:val="en-GB" w:eastAsia="en-US"/>
    </w:rPr>
  </w:style>
  <w:style w:type="character" w:customStyle="1" w:styleId="Heading4Char1">
    <w:name w:val="Heading 4 Char1"/>
    <w:basedOn w:val="Bekezdsalapbettpusa"/>
    <w:rsid w:val="00DB5A6D"/>
    <w:rPr>
      <w:rFonts w:ascii="Arial" w:hAnsi="Arial" w:cs="Arial"/>
      <w:b/>
      <w:iCs/>
      <w:color w:val="000000"/>
      <w:sz w:val="24"/>
      <w:szCs w:val="28"/>
      <w:lang w:val="en-GB" w:eastAsia="en-US"/>
    </w:rPr>
  </w:style>
  <w:style w:type="character" w:customStyle="1" w:styleId="Heading5Char1">
    <w:name w:val="Heading 5 Char1"/>
    <w:basedOn w:val="Bekezdsalapbettpusa"/>
    <w:rsid w:val="00DB5A6D"/>
    <w:rPr>
      <w:rFonts w:ascii="Arial" w:hAnsi="Arial" w:cs="Arial"/>
      <w:b/>
      <w:color w:val="000000"/>
      <w:sz w:val="22"/>
      <w:szCs w:val="26"/>
      <w:lang w:val="en-GB" w:eastAsia="en-US"/>
    </w:rPr>
  </w:style>
  <w:style w:type="character" w:customStyle="1" w:styleId="TitleChar">
    <w:name w:val="Title Char"/>
    <w:basedOn w:val="Bekezdsalapbettpusa"/>
    <w:rsid w:val="00DB5A6D"/>
    <w:rPr>
      <w:rFonts w:ascii="Garamond" w:hAnsi="Garamond" w:cs="Arial"/>
      <w:b/>
      <w:bCs/>
      <w:smallCaps/>
      <w:sz w:val="40"/>
      <w:szCs w:val="32"/>
    </w:rPr>
  </w:style>
  <w:style w:type="character" w:customStyle="1" w:styleId="ListLabel1">
    <w:name w:val="ListLabel 1"/>
    <w:rsid w:val="00DB5A6D"/>
    <w:rPr>
      <w:rFonts w:cs="Arial"/>
      <w:b w:val="0"/>
      <w:sz w:val="20"/>
    </w:rPr>
  </w:style>
  <w:style w:type="character" w:customStyle="1" w:styleId="ListLabel2">
    <w:name w:val="ListLabel 2"/>
    <w:rsid w:val="00DB5A6D"/>
    <w:rPr>
      <w:rFonts w:cs="Courier New"/>
    </w:rPr>
  </w:style>
  <w:style w:type="character" w:customStyle="1" w:styleId="ListLabel3">
    <w:name w:val="ListLabel 3"/>
    <w:rsid w:val="00DB5A6D"/>
    <w:rPr>
      <w:rFonts w:cs="Times New Roman"/>
      <w:color w:val="00000A"/>
      <w:sz w:val="16"/>
    </w:rPr>
  </w:style>
  <w:style w:type="character" w:customStyle="1" w:styleId="ListLabel4">
    <w:name w:val="ListLabel 4"/>
    <w:rsid w:val="00DB5A6D"/>
    <w:rPr>
      <w:color w:val="00000A"/>
    </w:rPr>
  </w:style>
  <w:style w:type="character" w:customStyle="1" w:styleId="ListLabel5">
    <w:name w:val="ListLabel 5"/>
    <w:rsid w:val="00DB5A6D"/>
    <w:rPr>
      <w:b w:val="0"/>
      <w:i/>
    </w:rPr>
  </w:style>
  <w:style w:type="paragraph" w:customStyle="1" w:styleId="Heading">
    <w:name w:val="Heading"/>
    <w:basedOn w:val="Norml"/>
    <w:next w:val="Textbody"/>
    <w:rsid w:val="00DB5A6D"/>
    <w:pPr>
      <w:keepNext/>
      <w:spacing w:before="240" w:after="120"/>
    </w:pPr>
    <w:rPr>
      <w:rFonts w:eastAsia="Droid Sans" w:cs="Lohit Hindi"/>
      <w:sz w:val="28"/>
      <w:szCs w:val="28"/>
    </w:rPr>
  </w:style>
  <w:style w:type="paragraph" w:customStyle="1" w:styleId="Textbody">
    <w:name w:val="Text body"/>
    <w:basedOn w:val="Norml"/>
    <w:rsid w:val="00DB5A6D"/>
    <w:pPr>
      <w:spacing w:after="120"/>
    </w:pPr>
  </w:style>
  <w:style w:type="paragraph" w:styleId="Lista">
    <w:name w:val="List"/>
    <w:basedOn w:val="Textbody"/>
    <w:rsid w:val="00DB5A6D"/>
    <w:rPr>
      <w:rFonts w:cs="Lohit Hindi"/>
    </w:rPr>
  </w:style>
  <w:style w:type="paragraph" w:styleId="Kpalrs">
    <w:name w:val="caption"/>
    <w:basedOn w:val="Norml"/>
    <w:rsid w:val="00DB5A6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l"/>
    <w:rsid w:val="00DB5A6D"/>
    <w:pPr>
      <w:suppressLineNumbers/>
    </w:pPr>
    <w:rPr>
      <w:rFonts w:cs="Lohit Hindi"/>
    </w:rPr>
  </w:style>
  <w:style w:type="paragraph" w:styleId="Buborkszveg">
    <w:name w:val="Balloon Text"/>
    <w:basedOn w:val="Norml"/>
    <w:link w:val="BuborkszvegChar"/>
    <w:rsid w:val="00E041ED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AlphabeticalBulletPACKT">
    <w:name w:val="Alphabetical Bullet [PACKT]"/>
    <w:basedOn w:val="Norml"/>
    <w:uiPriority w:val="99"/>
    <w:qFormat/>
    <w:rsid w:val="00E041ED"/>
    <w:pPr>
      <w:numPr>
        <w:numId w:val="20"/>
      </w:numPr>
      <w:tabs>
        <w:tab w:val="left" w:pos="360"/>
      </w:tabs>
      <w:suppressAutoHyphens/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E041ED"/>
    <w:pPr>
      <w:spacing w:after="120"/>
    </w:pPr>
    <w:rPr>
      <w:bCs/>
    </w:rPr>
  </w:style>
  <w:style w:type="paragraph" w:customStyle="1" w:styleId="NormalPACKT">
    <w:name w:val="Normal [PACKT]"/>
    <w:uiPriority w:val="99"/>
    <w:rsid w:val="00E041ED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 w:eastAsia="en-US"/>
    </w:rPr>
  </w:style>
  <w:style w:type="paragraph" w:customStyle="1" w:styleId="AppendixTitlePACKT">
    <w:name w:val="Appendix Title [PACKT]"/>
    <w:basedOn w:val="NormalPACKT"/>
    <w:uiPriority w:val="99"/>
    <w:rsid w:val="00E041ED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paragraph" w:customStyle="1" w:styleId="BulletPACKT">
    <w:name w:val="Bullet [PACKT]"/>
    <w:basedOn w:val="NormalPACKT"/>
    <w:uiPriority w:val="99"/>
    <w:rsid w:val="00E041ED"/>
    <w:pPr>
      <w:numPr>
        <w:numId w:val="4"/>
      </w:numPr>
      <w:tabs>
        <w:tab w:val="left" w:pos="360"/>
      </w:tabs>
      <w:suppressAutoHyphens/>
      <w:spacing w:after="60"/>
      <w:ind w:left="720" w:right="360"/>
    </w:pPr>
  </w:style>
  <w:style w:type="paragraph" w:customStyle="1" w:styleId="BulletEndPACKT">
    <w:name w:val="Bullet End [PACKT]"/>
    <w:basedOn w:val="BulletPACKT"/>
    <w:next w:val="NormalPACKT"/>
    <w:uiPriority w:val="99"/>
    <w:rsid w:val="00E041ED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rsid w:val="00E041ED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rsid w:val="00E041ED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rsid w:val="00E041ED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rsid w:val="00E041ED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E041ED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E041ED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E041ED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E041ED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E041ED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E041ED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E041ED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E041ED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E041ED"/>
    <w:pPr>
      <w:spacing w:after="173"/>
    </w:pPr>
  </w:style>
  <w:style w:type="paragraph" w:customStyle="1" w:styleId="ChapterNumberPACKT">
    <w:name w:val="Chapter Number [PACKT]"/>
    <w:next w:val="ChapterTitlePACKT"/>
    <w:rsid w:val="00E041ED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 w:eastAsia="en-US"/>
    </w:rPr>
  </w:style>
  <w:style w:type="paragraph" w:customStyle="1" w:styleId="ChapterTitlePACKT">
    <w:name w:val="Chapter Title [PACKT]"/>
    <w:next w:val="NormalPACKT"/>
    <w:uiPriority w:val="99"/>
    <w:rsid w:val="00E041ED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 w:eastAsia="en-US"/>
    </w:rPr>
  </w:style>
  <w:style w:type="paragraph" w:customStyle="1" w:styleId="CodePACKT">
    <w:name w:val="Code [PACKT]"/>
    <w:basedOn w:val="NormalPACKT"/>
    <w:uiPriority w:val="99"/>
    <w:rsid w:val="00E041ED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rsid w:val="00E041ED"/>
    <w:pPr>
      <w:spacing w:after="120"/>
    </w:pPr>
  </w:style>
  <w:style w:type="paragraph" w:customStyle="1" w:styleId="CodeWithinBulletsPACKT">
    <w:name w:val="Code Within Bullets [PACKT]"/>
    <w:basedOn w:val="CodePACKT"/>
    <w:uiPriority w:val="99"/>
    <w:rsid w:val="00E041ED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rsid w:val="00E041ED"/>
    <w:pPr>
      <w:spacing w:after="120"/>
    </w:pPr>
  </w:style>
  <w:style w:type="paragraph" w:customStyle="1" w:styleId="CodeWithinTipPACKT">
    <w:name w:val="Code Within Tip [PACKT]"/>
    <w:uiPriority w:val="99"/>
    <w:qFormat/>
    <w:rsid w:val="00E041ED"/>
    <w:pPr>
      <w:pBdr>
        <w:top w:val="double" w:sz="4" w:space="6" w:color="auto"/>
        <w:bottom w:val="double" w:sz="4" w:space="9" w:color="auto"/>
      </w:pBdr>
      <w:spacing w:after="50" w:line="240" w:lineRule="auto"/>
      <w:ind w:left="720" w:right="720"/>
    </w:pPr>
    <w:rPr>
      <w:rFonts w:ascii="Lucida Console" w:eastAsia="Times New Roman" w:hAnsi="Lucida Console" w:cs="Times New Roman"/>
      <w:sz w:val="19"/>
      <w:szCs w:val="20"/>
      <w:lang w:val="en-US" w:eastAsia="en-US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E041ED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E041ED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E041ED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E041ED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E041ED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rsid w:val="00E041ED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rsid w:val="00E041ED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E041ED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E041ED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E041ED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E041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E041ED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E041ED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E041ED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E041ED"/>
    <w:pPr>
      <w:spacing w:after="120"/>
    </w:pPr>
  </w:style>
  <w:style w:type="paragraph" w:styleId="llb">
    <w:name w:val="footer"/>
    <w:basedOn w:val="Norml"/>
    <w:rsid w:val="00E041ED"/>
    <w:pPr>
      <w:tabs>
        <w:tab w:val="center" w:pos="4320"/>
        <w:tab w:val="right" w:pos="8640"/>
      </w:tabs>
    </w:pPr>
  </w:style>
  <w:style w:type="paragraph" w:customStyle="1" w:styleId="FigurePACKT">
    <w:name w:val="Figure [PACKT]"/>
    <w:uiPriority w:val="99"/>
    <w:rsid w:val="00E041ED"/>
    <w:pPr>
      <w:spacing w:before="240" w:after="240" w:line="240" w:lineRule="auto"/>
      <w:jc w:val="center"/>
    </w:pPr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FigureCaptionPACKT">
    <w:name w:val="Figure Caption [PACKT]"/>
    <w:basedOn w:val="FigurePACKT"/>
    <w:uiPriority w:val="99"/>
    <w:qFormat/>
    <w:rsid w:val="00E041ED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E041ED"/>
  </w:style>
  <w:style w:type="paragraph" w:customStyle="1" w:styleId="FigureWithinInformationBoxPACKT">
    <w:name w:val="Figure Within Information Box [PACKT]"/>
    <w:basedOn w:val="FigureWithinBulletPACKT"/>
    <w:qFormat/>
    <w:rsid w:val="00E041ED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E041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E041ED"/>
    <w:pPr>
      <w:pBdr>
        <w:top w:val="double" w:sz="4" w:space="6" w:color="auto"/>
        <w:bottom w:val="double" w:sz="4" w:space="9" w:color="auto"/>
      </w:pBdr>
    </w:pPr>
  </w:style>
  <w:style w:type="paragraph" w:customStyle="1" w:styleId="IgnorePACKT">
    <w:name w:val="Ignore [PACKT]"/>
    <w:basedOn w:val="FigureWithinTipPACKT"/>
    <w:uiPriority w:val="99"/>
    <w:qFormat/>
    <w:rsid w:val="00E041ED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E041ED"/>
    <w:pPr>
      <w:ind w:left="1080"/>
    </w:pPr>
  </w:style>
  <w:style w:type="paragraph" w:customStyle="1" w:styleId="LayoutInformationPACKT">
    <w:name w:val="Layout Information [PACKT]"/>
    <w:basedOn w:val="NormalPACKT"/>
    <w:next w:val="NormalPACKT"/>
    <w:rsid w:val="00E041ED"/>
    <w:rPr>
      <w:rFonts w:ascii="Arial" w:hAnsi="Arial"/>
      <w:b/>
      <w:color w:val="FF0000"/>
      <w:sz w:val="28"/>
      <w:szCs w:val="28"/>
    </w:rPr>
  </w:style>
  <w:style w:type="paragraph" w:customStyle="1" w:styleId="NumberedBulletPACKT">
    <w:name w:val="Numbered Bullet [PACKT]"/>
    <w:basedOn w:val="BulletPACKT"/>
    <w:uiPriority w:val="99"/>
    <w:rsid w:val="00E041ED"/>
    <w:pPr>
      <w:numPr>
        <w:numId w:val="7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rsid w:val="00E041ED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rsid w:val="00E041ED"/>
    <w:pPr>
      <w:numPr>
        <w:numId w:val="10"/>
      </w:numPr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rsid w:val="00E041ED"/>
    <w:pPr>
      <w:spacing w:after="120"/>
    </w:pPr>
  </w:style>
  <w:style w:type="paragraph" w:customStyle="1" w:styleId="TableColumnHeadingPACKT">
    <w:name w:val="Table Column Heading [PACKT]"/>
    <w:basedOn w:val="NormalPACKT"/>
    <w:uiPriority w:val="99"/>
    <w:rsid w:val="00E041ED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E041ED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E041ED"/>
  </w:style>
  <w:style w:type="paragraph" w:customStyle="1" w:styleId="TipWithinBulletPACKT">
    <w:name w:val="Tip Within Bullet [PACKT]"/>
    <w:basedOn w:val="TableWithinBulletPACKT"/>
    <w:uiPriority w:val="99"/>
    <w:qFormat/>
    <w:rsid w:val="00E041ED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E041ED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qFormat/>
    <w:rsid w:val="00E041ED"/>
  </w:style>
  <w:style w:type="paragraph" w:customStyle="1" w:styleId="PartTitlePACKT">
    <w:name w:val="Part Title [PACKT]"/>
    <w:basedOn w:val="PartPACKT"/>
    <w:uiPriority w:val="99"/>
    <w:qFormat/>
    <w:rsid w:val="00E041ED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E041ED"/>
    <w:rPr>
      <w:sz w:val="46"/>
    </w:rPr>
  </w:style>
  <w:style w:type="paragraph" w:customStyle="1" w:styleId="QuotePACKT">
    <w:name w:val="Quote [PACKT]"/>
    <w:basedOn w:val="NormalPACKT"/>
    <w:uiPriority w:val="99"/>
    <w:rsid w:val="00E041ED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QuoteWithinBulletPACKT">
    <w:name w:val="Quote Within Bullet [PACKT]"/>
    <w:basedOn w:val="QuotePACKT"/>
    <w:uiPriority w:val="99"/>
    <w:qFormat/>
    <w:rsid w:val="00E041ED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E041ED"/>
    <w:pPr>
      <w:numPr>
        <w:numId w:val="14"/>
      </w:numPr>
      <w:tabs>
        <w:tab w:val="clear" w:pos="360"/>
      </w:tabs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E041ED"/>
    <w:pPr>
      <w:spacing w:after="120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E041ED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styleId="lfej">
    <w:name w:val="header"/>
    <w:basedOn w:val="Norml"/>
    <w:rsid w:val="00DB5A6D"/>
    <w:pPr>
      <w:suppressLineNumbers/>
      <w:tabs>
        <w:tab w:val="center" w:pos="4986"/>
        <w:tab w:val="right" w:pos="9972"/>
      </w:tabs>
    </w:pPr>
  </w:style>
  <w:style w:type="paragraph" w:styleId="Jegyzetszveg">
    <w:name w:val="annotation text"/>
    <w:basedOn w:val="Norml"/>
    <w:rsid w:val="00DB5A6D"/>
    <w:rPr>
      <w:szCs w:val="20"/>
    </w:rPr>
  </w:style>
  <w:style w:type="paragraph" w:styleId="Megjegyzstrgya">
    <w:name w:val="annotation subject"/>
    <w:basedOn w:val="Jegyzetszveg"/>
    <w:rsid w:val="00DB5A6D"/>
    <w:rPr>
      <w:b/>
    </w:rPr>
  </w:style>
  <w:style w:type="paragraph" w:styleId="Listaszerbekezds">
    <w:name w:val="List Paragraph"/>
    <w:basedOn w:val="Norml"/>
    <w:uiPriority w:val="34"/>
    <w:qFormat/>
    <w:rsid w:val="00DB5A6D"/>
    <w:pPr>
      <w:ind w:left="720"/>
    </w:pPr>
  </w:style>
  <w:style w:type="paragraph" w:styleId="Vltozat">
    <w:name w:val="Revision"/>
    <w:rsid w:val="00DB5A6D"/>
    <w:pPr>
      <w:tabs>
        <w:tab w:val="left" w:pos="708"/>
      </w:tabs>
      <w:suppressAutoHyphens/>
    </w:pPr>
    <w:rPr>
      <w:rFonts w:ascii="Arial" w:eastAsia="Times New Roman" w:hAnsi="Arial" w:cs="Arial"/>
      <w:bCs/>
      <w:sz w:val="20"/>
      <w:szCs w:val="24"/>
      <w:lang w:val="en-US" w:eastAsia="zh-CN"/>
    </w:rPr>
  </w:style>
  <w:style w:type="paragraph" w:styleId="NormlWeb">
    <w:name w:val="Normal (Web)"/>
    <w:basedOn w:val="Norml"/>
    <w:rsid w:val="00DB5A6D"/>
    <w:pPr>
      <w:spacing w:before="28" w:after="28"/>
    </w:pPr>
    <w:rPr>
      <w:rFonts w:ascii="Times New Roman" w:hAnsi="Times New Roman"/>
      <w:bCs w:val="0"/>
    </w:rPr>
  </w:style>
  <w:style w:type="paragraph" w:styleId="Cm">
    <w:name w:val="Title"/>
    <w:basedOn w:val="Norml"/>
    <w:next w:val="Alcm"/>
    <w:rsid w:val="00DB5A6D"/>
    <w:pPr>
      <w:spacing w:before="120" w:after="240"/>
      <w:jc w:val="center"/>
    </w:pPr>
    <w:rPr>
      <w:b/>
      <w:bCs w:val="0"/>
      <w:smallCaps/>
      <w:sz w:val="40"/>
      <w:szCs w:val="32"/>
    </w:rPr>
  </w:style>
  <w:style w:type="paragraph" w:styleId="Alcm">
    <w:name w:val="Subtitle"/>
    <w:basedOn w:val="Heading"/>
    <w:next w:val="Textbody"/>
    <w:rsid w:val="00DB5A6D"/>
    <w:pPr>
      <w:jc w:val="center"/>
    </w:pPr>
    <w:rPr>
      <w:i/>
      <w:iCs/>
    </w:rPr>
  </w:style>
  <w:style w:type="character" w:styleId="Finomkiemels">
    <w:name w:val="Subtle Emphasis"/>
    <w:basedOn w:val="Bekezdsalapbettpusa"/>
    <w:uiPriority w:val="19"/>
    <w:qFormat/>
    <w:rsid w:val="001323BB"/>
    <w:rPr>
      <w:i/>
      <w:iCs/>
      <w:color w:val="808080" w:themeColor="text1" w:themeTint="7F"/>
    </w:rPr>
  </w:style>
  <w:style w:type="table" w:styleId="Rcsostblzat">
    <w:name w:val="Table Grid"/>
    <w:basedOn w:val="Normltblzat"/>
    <w:rsid w:val="00E04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Bullet">
    <w:name w:val="Numbered Bullet"/>
    <w:uiPriority w:val="99"/>
    <w:rsid w:val="00E041ED"/>
  </w:style>
  <w:style w:type="numbering" w:customStyle="1" w:styleId="NumberedBulletWithinBullet">
    <w:name w:val="Numbered Bullet Within Bullet"/>
    <w:uiPriority w:val="99"/>
    <w:rsid w:val="00E041ED"/>
    <w:pPr>
      <w:numPr>
        <w:numId w:val="8"/>
      </w:numPr>
    </w:pPr>
  </w:style>
  <w:style w:type="numbering" w:customStyle="1" w:styleId="RomanNumberedBullet">
    <w:name w:val="Roman Numbered Bullet"/>
    <w:uiPriority w:val="99"/>
    <w:rsid w:val="00E041ED"/>
    <w:pPr>
      <w:numPr>
        <w:numId w:val="11"/>
      </w:numPr>
    </w:pPr>
  </w:style>
  <w:style w:type="numbering" w:customStyle="1" w:styleId="AlphabeticalBullet">
    <w:name w:val="Alphabetical Bullet"/>
    <w:uiPriority w:val="99"/>
    <w:rsid w:val="00E041ED"/>
    <w:pPr>
      <w:numPr>
        <w:numId w:val="19"/>
      </w:numPr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E041E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041ED"/>
    <w:rPr>
      <w:rFonts w:ascii="Tahoma" w:eastAsia="Times New Roman" w:hAnsi="Tahoma" w:cs="Tahoma"/>
      <w:bCs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harat\Zip%20Files\Templates\Editor's%20Templates\269_New_Template_Normal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9BE8E-F242-4D19-9672-E43AC644F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269_New_Template_Normal_Series</Template>
  <TotalTime>41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9</vt:lpstr>
      <vt:lpstr>9</vt:lpstr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Peter</dc:creator>
  <cp:lastModifiedBy>Bharat Patil</cp:lastModifiedBy>
  <cp:revision>8</cp:revision>
  <cp:lastPrinted>2014-06-23T05:58:00Z</cp:lastPrinted>
  <dcterms:created xsi:type="dcterms:W3CDTF">2015-02-05T16:45:00Z</dcterms:created>
  <dcterms:modified xsi:type="dcterms:W3CDTF">2015-02-13T09:08:00Z</dcterms:modified>
</cp:coreProperties>
</file>